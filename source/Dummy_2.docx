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109B0" w14:textId="488A8B42" w:rsidR="00522FE8" w:rsidRPr="00927330" w:rsidRDefault="00C516C9" w:rsidP="00522FE8">
      <w:r>
        <w:t>DECKBLATT</w:t>
      </w:r>
    </w:p>
    <w:p w14:paraId="4EAD9B8C" w14:textId="0D697A75" w:rsidR="00522FE8" w:rsidRPr="00522FE8" w:rsidRDefault="00522FE8" w:rsidP="00522FE8"/>
    <w:p w14:paraId="7535384D" w14:textId="16019EAF" w:rsidR="00522FE8" w:rsidRPr="00522FE8" w:rsidRDefault="00522FE8" w:rsidP="00522FE8"/>
    <w:p w14:paraId="74A8FAC8" w14:textId="2E977897" w:rsidR="00261850" w:rsidRPr="00261850" w:rsidRDefault="00261850">
      <w:pPr>
        <w:rPr>
          <w:rStyle w:val="Explanation"/>
        </w:rPr>
      </w:pPr>
    </w:p>
    <w:tbl>
      <w:tblPr>
        <w:tblW w:w="9897" w:type="dxa"/>
        <w:tblInd w:w="136" w:type="dxa"/>
        <w:tblLayout w:type="fixed"/>
        <w:tblLook w:val="01E0" w:firstRow="1" w:lastRow="1" w:firstColumn="1" w:lastColumn="1" w:noHBand="0" w:noVBand="0"/>
      </w:tblPr>
      <w:tblGrid>
        <w:gridCol w:w="1248"/>
        <w:gridCol w:w="1276"/>
        <w:gridCol w:w="283"/>
        <w:gridCol w:w="7090"/>
      </w:tblGrid>
      <w:tr w:rsidR="00261850" w:rsidRPr="00FD312A" w14:paraId="48F0F856" w14:textId="77777777" w:rsidTr="00EE4026">
        <w:trPr>
          <w:trHeight w:val="551"/>
        </w:trPr>
        <w:tc>
          <w:tcPr>
            <w:tcW w:w="1248" w:type="dxa"/>
            <w:shd w:val="clear" w:color="auto" w:fill="auto"/>
            <w:vAlign w:val="center"/>
          </w:tcPr>
          <w:p w14:paraId="159FDD0C" w14:textId="6A6CB9A9" w:rsidR="00261850" w:rsidRPr="00261850" w:rsidRDefault="00261850" w:rsidP="00426663"/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0EFE0AA" w14:textId="77777777" w:rsidR="00261850" w:rsidRPr="00FD312A" w:rsidRDefault="00261850" w:rsidP="00261850"/>
        </w:tc>
        <w:tc>
          <w:tcPr>
            <w:tcW w:w="283" w:type="dxa"/>
          </w:tcPr>
          <w:p w14:paraId="7D8AA249" w14:textId="77777777" w:rsidR="00261850" w:rsidRPr="00FD312A" w:rsidRDefault="00261850" w:rsidP="00261850"/>
        </w:tc>
        <w:tc>
          <w:tcPr>
            <w:tcW w:w="7090" w:type="dxa"/>
            <w:tcBorders>
              <w:bottom w:val="single" w:sz="4" w:space="0" w:color="auto"/>
            </w:tcBorders>
            <w:vAlign w:val="center"/>
          </w:tcPr>
          <w:p w14:paraId="4A80C421" w14:textId="55649611" w:rsidR="00261850" w:rsidRPr="00261850" w:rsidRDefault="00261850" w:rsidP="00261850"/>
        </w:tc>
      </w:tr>
      <w:tr w:rsidR="006722D4" w:rsidRPr="00FD312A" w14:paraId="7DD57704" w14:textId="77777777" w:rsidTr="00196974">
        <w:trPr>
          <w:trHeight w:val="551"/>
        </w:trPr>
        <w:tc>
          <w:tcPr>
            <w:tcW w:w="1248" w:type="dxa"/>
            <w:shd w:val="clear" w:color="auto" w:fill="auto"/>
            <w:vAlign w:val="center"/>
          </w:tcPr>
          <w:p w14:paraId="2BA3732C" w14:textId="77777777" w:rsidR="006722D4" w:rsidRDefault="006722D4" w:rsidP="00426663"/>
        </w:tc>
        <w:tc>
          <w:tcPr>
            <w:tcW w:w="1276" w:type="dxa"/>
            <w:vAlign w:val="center"/>
          </w:tcPr>
          <w:p w14:paraId="38863B86" w14:textId="01BBF99F" w:rsidR="006722D4" w:rsidRPr="00FD312A" w:rsidRDefault="006722D4" w:rsidP="00261850"/>
        </w:tc>
        <w:tc>
          <w:tcPr>
            <w:tcW w:w="283" w:type="dxa"/>
          </w:tcPr>
          <w:p w14:paraId="10A643AC" w14:textId="77777777" w:rsidR="006722D4" w:rsidRPr="00FD312A" w:rsidRDefault="006722D4" w:rsidP="00261850"/>
        </w:tc>
        <w:tc>
          <w:tcPr>
            <w:tcW w:w="7090" w:type="dxa"/>
            <w:vAlign w:val="center"/>
          </w:tcPr>
          <w:p w14:paraId="557ED59B" w14:textId="681B7DF4" w:rsidR="006722D4" w:rsidRPr="00261850" w:rsidRDefault="006722D4" w:rsidP="00261850"/>
        </w:tc>
      </w:tr>
      <w:tr w:rsidR="00261850" w:rsidRPr="00FD312A" w14:paraId="4E7E59A0" w14:textId="77777777" w:rsidTr="004A7405">
        <w:trPr>
          <w:trHeight w:val="551"/>
        </w:trPr>
        <w:tc>
          <w:tcPr>
            <w:tcW w:w="1248" w:type="dxa"/>
            <w:shd w:val="clear" w:color="auto" w:fill="auto"/>
            <w:vAlign w:val="center"/>
          </w:tcPr>
          <w:p w14:paraId="5F73C69E" w14:textId="77777777" w:rsidR="00261850" w:rsidRPr="00261850" w:rsidRDefault="00261850" w:rsidP="00261850"/>
        </w:tc>
        <w:tc>
          <w:tcPr>
            <w:tcW w:w="1276" w:type="dxa"/>
            <w:vAlign w:val="center"/>
          </w:tcPr>
          <w:p w14:paraId="77979142" w14:textId="4352FF95" w:rsidR="00261850" w:rsidRPr="00261850" w:rsidRDefault="00261850" w:rsidP="00261850"/>
        </w:tc>
        <w:tc>
          <w:tcPr>
            <w:tcW w:w="283" w:type="dxa"/>
          </w:tcPr>
          <w:p w14:paraId="0CAC8678" w14:textId="77777777" w:rsidR="00261850" w:rsidRPr="00261850" w:rsidRDefault="00261850" w:rsidP="00261850"/>
        </w:tc>
        <w:tc>
          <w:tcPr>
            <w:tcW w:w="7090" w:type="dxa"/>
            <w:vAlign w:val="center"/>
          </w:tcPr>
          <w:p w14:paraId="51AF55E0" w14:textId="7AC872F2" w:rsidR="00261850" w:rsidRPr="00261850" w:rsidRDefault="00261850" w:rsidP="00EE4026"/>
        </w:tc>
      </w:tr>
      <w:tr w:rsidR="00261850" w:rsidRPr="00FD312A" w14:paraId="2C23B02D" w14:textId="77777777" w:rsidTr="004A7405">
        <w:trPr>
          <w:trHeight w:val="551"/>
        </w:trPr>
        <w:tc>
          <w:tcPr>
            <w:tcW w:w="1248" w:type="dxa"/>
            <w:shd w:val="clear" w:color="auto" w:fill="auto"/>
            <w:vAlign w:val="center"/>
          </w:tcPr>
          <w:p w14:paraId="60413480" w14:textId="77777777" w:rsidR="00261850" w:rsidRPr="00261850" w:rsidRDefault="00261850" w:rsidP="00261850"/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88097D" w14:textId="77777777" w:rsidR="00261850" w:rsidRPr="00FD312A" w:rsidRDefault="00261850" w:rsidP="00261850"/>
        </w:tc>
        <w:tc>
          <w:tcPr>
            <w:tcW w:w="283" w:type="dxa"/>
            <w:tcBorders>
              <w:bottom w:val="single" w:sz="4" w:space="0" w:color="auto"/>
            </w:tcBorders>
          </w:tcPr>
          <w:p w14:paraId="3DE0C4F8" w14:textId="77777777" w:rsidR="00261850" w:rsidRPr="00FD312A" w:rsidRDefault="00261850" w:rsidP="00261850"/>
        </w:tc>
        <w:tc>
          <w:tcPr>
            <w:tcW w:w="7090" w:type="dxa"/>
            <w:tcBorders>
              <w:bottom w:val="single" w:sz="4" w:space="0" w:color="auto"/>
            </w:tcBorders>
            <w:vAlign w:val="center"/>
          </w:tcPr>
          <w:p w14:paraId="72F13FA6" w14:textId="77777777" w:rsidR="00261850" w:rsidRPr="00FD312A" w:rsidRDefault="00261850" w:rsidP="00261850"/>
        </w:tc>
      </w:tr>
      <w:tr w:rsidR="006722D4" w:rsidRPr="00FD312A" w14:paraId="0B23CFCD" w14:textId="77777777" w:rsidTr="004A7405">
        <w:trPr>
          <w:trHeight w:val="551"/>
        </w:trPr>
        <w:tc>
          <w:tcPr>
            <w:tcW w:w="1248" w:type="dxa"/>
            <w:shd w:val="clear" w:color="auto" w:fill="auto"/>
            <w:vAlign w:val="center"/>
          </w:tcPr>
          <w:p w14:paraId="545E2714" w14:textId="77777777" w:rsidR="006722D4" w:rsidRPr="00261850" w:rsidRDefault="006722D4" w:rsidP="00261850"/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B0DFB1D" w14:textId="4F34F1CC" w:rsidR="006722D4" w:rsidRPr="00FD312A" w:rsidRDefault="006722D4" w:rsidP="00261850"/>
        </w:tc>
        <w:tc>
          <w:tcPr>
            <w:tcW w:w="283" w:type="dxa"/>
            <w:tcBorders>
              <w:top w:val="single" w:sz="4" w:space="0" w:color="auto"/>
            </w:tcBorders>
          </w:tcPr>
          <w:p w14:paraId="22676100" w14:textId="77777777" w:rsidR="006722D4" w:rsidRPr="00FD312A" w:rsidRDefault="006722D4" w:rsidP="00261850"/>
        </w:tc>
        <w:tc>
          <w:tcPr>
            <w:tcW w:w="7090" w:type="dxa"/>
            <w:tcBorders>
              <w:top w:val="single" w:sz="4" w:space="0" w:color="auto"/>
            </w:tcBorders>
            <w:vAlign w:val="center"/>
          </w:tcPr>
          <w:p w14:paraId="73011231" w14:textId="23640588" w:rsidR="006722D4" w:rsidRPr="00FD312A" w:rsidRDefault="006722D4" w:rsidP="00261850"/>
        </w:tc>
      </w:tr>
      <w:tr w:rsidR="006722D4" w:rsidRPr="00FD312A" w14:paraId="255705D8" w14:textId="77777777" w:rsidTr="00EE4026">
        <w:trPr>
          <w:trHeight w:val="551"/>
        </w:trPr>
        <w:tc>
          <w:tcPr>
            <w:tcW w:w="1248" w:type="dxa"/>
            <w:shd w:val="clear" w:color="auto" w:fill="auto"/>
            <w:vAlign w:val="center"/>
          </w:tcPr>
          <w:p w14:paraId="034F956C" w14:textId="77777777" w:rsidR="006722D4" w:rsidRPr="00261850" w:rsidRDefault="006722D4" w:rsidP="00261850"/>
        </w:tc>
        <w:tc>
          <w:tcPr>
            <w:tcW w:w="1276" w:type="dxa"/>
            <w:vAlign w:val="center"/>
          </w:tcPr>
          <w:p w14:paraId="1F24037D" w14:textId="77777777" w:rsidR="006722D4" w:rsidRPr="00FD312A" w:rsidRDefault="006722D4" w:rsidP="00261850"/>
        </w:tc>
        <w:tc>
          <w:tcPr>
            <w:tcW w:w="283" w:type="dxa"/>
          </w:tcPr>
          <w:p w14:paraId="43A68F2E" w14:textId="77777777" w:rsidR="006722D4" w:rsidRPr="00FD312A" w:rsidRDefault="006722D4" w:rsidP="00261850"/>
        </w:tc>
        <w:tc>
          <w:tcPr>
            <w:tcW w:w="7090" w:type="dxa"/>
            <w:vAlign w:val="center"/>
          </w:tcPr>
          <w:p w14:paraId="67CFAE1A" w14:textId="77777777" w:rsidR="006722D4" w:rsidRPr="00FD312A" w:rsidRDefault="006722D4" w:rsidP="00261850"/>
        </w:tc>
      </w:tr>
      <w:tr w:rsidR="00261850" w:rsidRPr="00FD312A" w14:paraId="71F8D603" w14:textId="77777777" w:rsidTr="00EE4026">
        <w:trPr>
          <w:trHeight w:val="551"/>
        </w:trPr>
        <w:tc>
          <w:tcPr>
            <w:tcW w:w="1248" w:type="dxa"/>
            <w:shd w:val="clear" w:color="auto" w:fill="auto"/>
            <w:vAlign w:val="center"/>
          </w:tcPr>
          <w:p w14:paraId="702A8556" w14:textId="3D2D0337" w:rsidR="00261850" w:rsidRPr="00261850" w:rsidRDefault="00261850" w:rsidP="00261850"/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A4A3006" w14:textId="77777777" w:rsidR="00261850" w:rsidRPr="00FD312A" w:rsidRDefault="00261850" w:rsidP="00261850"/>
        </w:tc>
        <w:tc>
          <w:tcPr>
            <w:tcW w:w="283" w:type="dxa"/>
          </w:tcPr>
          <w:p w14:paraId="7B2132B6" w14:textId="77777777" w:rsidR="00261850" w:rsidRPr="00FD312A" w:rsidRDefault="00261850" w:rsidP="00261850"/>
        </w:tc>
        <w:tc>
          <w:tcPr>
            <w:tcW w:w="7090" w:type="dxa"/>
            <w:tcBorders>
              <w:bottom w:val="single" w:sz="4" w:space="0" w:color="auto"/>
            </w:tcBorders>
            <w:vAlign w:val="center"/>
          </w:tcPr>
          <w:p w14:paraId="43A37CD5" w14:textId="77777777" w:rsidR="00261850" w:rsidRPr="00FD312A" w:rsidRDefault="00261850" w:rsidP="00261850"/>
        </w:tc>
      </w:tr>
      <w:tr w:rsidR="00261850" w:rsidRPr="00C516C9" w14:paraId="14DA8A29" w14:textId="77777777" w:rsidTr="0087411C">
        <w:trPr>
          <w:trHeight w:val="509"/>
        </w:trPr>
        <w:tc>
          <w:tcPr>
            <w:tcW w:w="1248" w:type="dxa"/>
            <w:shd w:val="clear" w:color="auto" w:fill="auto"/>
            <w:vAlign w:val="center"/>
          </w:tcPr>
          <w:p w14:paraId="72371ABC" w14:textId="77777777" w:rsidR="00261850" w:rsidRPr="00261850" w:rsidRDefault="00261850" w:rsidP="00261850"/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709A2FF" w14:textId="11EB15B1" w:rsidR="00261850" w:rsidRPr="00261850" w:rsidRDefault="00261850" w:rsidP="00261850"/>
        </w:tc>
        <w:tc>
          <w:tcPr>
            <w:tcW w:w="283" w:type="dxa"/>
          </w:tcPr>
          <w:p w14:paraId="57BEDE7C" w14:textId="77777777" w:rsidR="00261850" w:rsidRPr="00261850" w:rsidRDefault="00261850" w:rsidP="00261850"/>
        </w:tc>
        <w:tc>
          <w:tcPr>
            <w:tcW w:w="7090" w:type="dxa"/>
            <w:tcBorders>
              <w:top w:val="single" w:sz="4" w:space="0" w:color="auto"/>
            </w:tcBorders>
            <w:vAlign w:val="center"/>
          </w:tcPr>
          <w:p w14:paraId="506A30AF" w14:textId="02E1223C" w:rsidR="00261850" w:rsidRPr="0087411C" w:rsidRDefault="00261850" w:rsidP="00EE4026">
            <w:pPr>
              <w:rPr>
                <w:lang w:val="de-DE"/>
              </w:rPr>
            </w:pPr>
          </w:p>
        </w:tc>
      </w:tr>
      <w:tr w:rsidR="00261850" w:rsidRPr="00C516C9" w14:paraId="542EBB75" w14:textId="77777777" w:rsidTr="00EE4026">
        <w:trPr>
          <w:trHeight w:val="551"/>
        </w:trPr>
        <w:tc>
          <w:tcPr>
            <w:tcW w:w="1248" w:type="dxa"/>
            <w:shd w:val="clear" w:color="auto" w:fill="auto"/>
            <w:vAlign w:val="center"/>
          </w:tcPr>
          <w:p w14:paraId="1EF2FF8B" w14:textId="77777777" w:rsidR="00261850" w:rsidRPr="00453709" w:rsidRDefault="00261850" w:rsidP="00261850">
            <w:pPr>
              <w:rPr>
                <w:lang w:val="de-DE"/>
              </w:rPr>
            </w:pPr>
          </w:p>
        </w:tc>
        <w:tc>
          <w:tcPr>
            <w:tcW w:w="1276" w:type="dxa"/>
            <w:vAlign w:val="center"/>
          </w:tcPr>
          <w:p w14:paraId="6B423742" w14:textId="77777777" w:rsidR="00261850" w:rsidRPr="00453709" w:rsidRDefault="00261850" w:rsidP="00261850">
            <w:pPr>
              <w:rPr>
                <w:lang w:val="de-DE"/>
              </w:rPr>
            </w:pPr>
          </w:p>
        </w:tc>
        <w:tc>
          <w:tcPr>
            <w:tcW w:w="283" w:type="dxa"/>
          </w:tcPr>
          <w:p w14:paraId="664ECEEB" w14:textId="77777777" w:rsidR="00261850" w:rsidRPr="00453709" w:rsidRDefault="00261850" w:rsidP="00261850">
            <w:pPr>
              <w:rPr>
                <w:lang w:val="de-DE"/>
              </w:rPr>
            </w:pPr>
          </w:p>
        </w:tc>
        <w:tc>
          <w:tcPr>
            <w:tcW w:w="7090" w:type="dxa"/>
            <w:vAlign w:val="center"/>
          </w:tcPr>
          <w:p w14:paraId="7864F598" w14:textId="77777777" w:rsidR="00261850" w:rsidRPr="00453709" w:rsidRDefault="00261850" w:rsidP="00261850">
            <w:pPr>
              <w:rPr>
                <w:lang w:val="de-DE"/>
              </w:rPr>
            </w:pPr>
          </w:p>
        </w:tc>
      </w:tr>
      <w:tr w:rsidR="00261850" w:rsidRPr="00FD312A" w14:paraId="6D6948E9" w14:textId="77777777" w:rsidTr="00EE4026">
        <w:trPr>
          <w:trHeight w:val="551"/>
        </w:trPr>
        <w:tc>
          <w:tcPr>
            <w:tcW w:w="1248" w:type="dxa"/>
            <w:shd w:val="clear" w:color="auto" w:fill="auto"/>
            <w:vAlign w:val="center"/>
          </w:tcPr>
          <w:p w14:paraId="1FDA5F6F" w14:textId="02ABDC22" w:rsidR="00261850" w:rsidRPr="00261850" w:rsidRDefault="00261850" w:rsidP="00261850"/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BD655" w14:textId="77777777" w:rsidR="00261850" w:rsidRPr="00FD312A" w:rsidRDefault="00261850" w:rsidP="00261850"/>
        </w:tc>
        <w:tc>
          <w:tcPr>
            <w:tcW w:w="283" w:type="dxa"/>
          </w:tcPr>
          <w:p w14:paraId="6AAA2669" w14:textId="77777777" w:rsidR="00261850" w:rsidRPr="00FD312A" w:rsidRDefault="00261850" w:rsidP="00261850"/>
        </w:tc>
        <w:tc>
          <w:tcPr>
            <w:tcW w:w="7090" w:type="dxa"/>
            <w:tcBorders>
              <w:bottom w:val="single" w:sz="4" w:space="0" w:color="auto"/>
            </w:tcBorders>
            <w:vAlign w:val="center"/>
          </w:tcPr>
          <w:p w14:paraId="1C907871" w14:textId="0EDDF913" w:rsidR="00261850" w:rsidRPr="00261850" w:rsidRDefault="00261850" w:rsidP="00261850"/>
        </w:tc>
      </w:tr>
      <w:tr w:rsidR="006722D4" w:rsidRPr="00FD312A" w14:paraId="2ED1E418" w14:textId="77777777" w:rsidTr="004A7405">
        <w:trPr>
          <w:trHeight w:val="551"/>
        </w:trPr>
        <w:tc>
          <w:tcPr>
            <w:tcW w:w="1248" w:type="dxa"/>
            <w:shd w:val="clear" w:color="auto" w:fill="auto"/>
            <w:vAlign w:val="center"/>
          </w:tcPr>
          <w:p w14:paraId="48C722E4" w14:textId="77777777" w:rsidR="006722D4" w:rsidRDefault="006722D4" w:rsidP="00261850"/>
        </w:tc>
        <w:tc>
          <w:tcPr>
            <w:tcW w:w="1276" w:type="dxa"/>
            <w:vAlign w:val="center"/>
          </w:tcPr>
          <w:p w14:paraId="1A925B5F" w14:textId="31272874" w:rsidR="006722D4" w:rsidRPr="00FD312A" w:rsidRDefault="006722D4" w:rsidP="00261850"/>
        </w:tc>
        <w:tc>
          <w:tcPr>
            <w:tcW w:w="283" w:type="dxa"/>
          </w:tcPr>
          <w:p w14:paraId="7BC81D7B" w14:textId="77777777" w:rsidR="006722D4" w:rsidRPr="00FD312A" w:rsidRDefault="006722D4" w:rsidP="00261850"/>
        </w:tc>
        <w:tc>
          <w:tcPr>
            <w:tcW w:w="7090" w:type="dxa"/>
            <w:vAlign w:val="center"/>
          </w:tcPr>
          <w:p w14:paraId="471FECF2" w14:textId="1628AAA5" w:rsidR="006722D4" w:rsidRPr="00261850" w:rsidRDefault="006722D4" w:rsidP="00261850"/>
        </w:tc>
      </w:tr>
      <w:tr w:rsidR="006722D4" w:rsidRPr="00FD312A" w14:paraId="54C422D1" w14:textId="77777777" w:rsidTr="004A7405">
        <w:trPr>
          <w:trHeight w:val="551"/>
        </w:trPr>
        <w:tc>
          <w:tcPr>
            <w:tcW w:w="1248" w:type="dxa"/>
            <w:shd w:val="clear" w:color="auto" w:fill="auto"/>
            <w:vAlign w:val="center"/>
          </w:tcPr>
          <w:p w14:paraId="6B4D814F" w14:textId="77777777" w:rsidR="006722D4" w:rsidRPr="00261850" w:rsidRDefault="006722D4" w:rsidP="00261850"/>
        </w:tc>
        <w:tc>
          <w:tcPr>
            <w:tcW w:w="1276" w:type="dxa"/>
            <w:vAlign w:val="center"/>
          </w:tcPr>
          <w:p w14:paraId="1766A67E" w14:textId="77777777" w:rsidR="006722D4" w:rsidRPr="00261850" w:rsidRDefault="006722D4" w:rsidP="00261850"/>
        </w:tc>
        <w:tc>
          <w:tcPr>
            <w:tcW w:w="283" w:type="dxa"/>
          </w:tcPr>
          <w:p w14:paraId="580DEDBD" w14:textId="77777777" w:rsidR="006722D4" w:rsidRPr="00261850" w:rsidRDefault="006722D4" w:rsidP="00261850"/>
        </w:tc>
        <w:tc>
          <w:tcPr>
            <w:tcW w:w="7090" w:type="dxa"/>
            <w:vAlign w:val="center"/>
          </w:tcPr>
          <w:p w14:paraId="29664DD1" w14:textId="77777777" w:rsidR="006722D4" w:rsidDel="006722D4" w:rsidRDefault="006722D4" w:rsidP="00EE4026"/>
        </w:tc>
      </w:tr>
      <w:tr w:rsidR="006722D4" w:rsidRPr="00FD312A" w14:paraId="246C3A54" w14:textId="77777777" w:rsidTr="004A7405">
        <w:trPr>
          <w:trHeight w:val="551"/>
        </w:trPr>
        <w:tc>
          <w:tcPr>
            <w:tcW w:w="1248" w:type="dxa"/>
            <w:shd w:val="clear" w:color="auto" w:fill="auto"/>
            <w:vAlign w:val="center"/>
          </w:tcPr>
          <w:p w14:paraId="10277B9A" w14:textId="77777777" w:rsidR="006722D4" w:rsidRPr="00261850" w:rsidRDefault="006722D4" w:rsidP="00261850"/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5BD81BC" w14:textId="77777777" w:rsidR="006722D4" w:rsidRPr="00261850" w:rsidRDefault="006722D4" w:rsidP="00261850"/>
        </w:tc>
        <w:tc>
          <w:tcPr>
            <w:tcW w:w="283" w:type="dxa"/>
          </w:tcPr>
          <w:p w14:paraId="6226EB60" w14:textId="77777777" w:rsidR="006722D4" w:rsidRPr="00261850" w:rsidRDefault="006722D4" w:rsidP="00261850"/>
        </w:tc>
        <w:tc>
          <w:tcPr>
            <w:tcW w:w="7090" w:type="dxa"/>
            <w:tcBorders>
              <w:bottom w:val="single" w:sz="4" w:space="0" w:color="auto"/>
            </w:tcBorders>
            <w:vAlign w:val="center"/>
          </w:tcPr>
          <w:p w14:paraId="0A20B92A" w14:textId="77777777" w:rsidR="006722D4" w:rsidDel="006722D4" w:rsidRDefault="006722D4" w:rsidP="00EE4026"/>
        </w:tc>
      </w:tr>
      <w:tr w:rsidR="006722D4" w:rsidRPr="00FD312A" w14:paraId="5EE74F1B" w14:textId="77777777" w:rsidTr="00EE4026">
        <w:trPr>
          <w:trHeight w:val="551"/>
        </w:trPr>
        <w:tc>
          <w:tcPr>
            <w:tcW w:w="1248" w:type="dxa"/>
            <w:shd w:val="clear" w:color="auto" w:fill="auto"/>
            <w:vAlign w:val="center"/>
          </w:tcPr>
          <w:p w14:paraId="10F73402" w14:textId="77777777" w:rsidR="006722D4" w:rsidRPr="00261850" w:rsidRDefault="006722D4" w:rsidP="00261850"/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692EF70" w14:textId="474DC75A" w:rsidR="006722D4" w:rsidRPr="00261850" w:rsidRDefault="006722D4" w:rsidP="00261850"/>
        </w:tc>
        <w:tc>
          <w:tcPr>
            <w:tcW w:w="283" w:type="dxa"/>
          </w:tcPr>
          <w:p w14:paraId="7DF89D29" w14:textId="77777777" w:rsidR="006722D4" w:rsidRPr="00261850" w:rsidRDefault="006722D4" w:rsidP="00261850"/>
        </w:tc>
        <w:tc>
          <w:tcPr>
            <w:tcW w:w="7090" w:type="dxa"/>
            <w:tcBorders>
              <w:top w:val="single" w:sz="4" w:space="0" w:color="auto"/>
            </w:tcBorders>
            <w:vAlign w:val="center"/>
          </w:tcPr>
          <w:p w14:paraId="45B2294D" w14:textId="4647B093" w:rsidR="006722D4" w:rsidDel="006722D4" w:rsidRDefault="006722D4" w:rsidP="00EE4026"/>
        </w:tc>
      </w:tr>
    </w:tbl>
    <w:p w14:paraId="17BB33DC" w14:textId="0C1ED361" w:rsidR="002707E0" w:rsidRDefault="00261850" w:rsidP="0039595F">
      <w:pPr>
        <w:pStyle w:val="Inhaltsverzeichnisberschrift"/>
      </w:pPr>
      <w:r>
        <w:br w:type="column"/>
      </w:r>
      <w:r w:rsidR="002707E0">
        <w:lastRenderedPageBreak/>
        <w:t>Contents</w:t>
      </w:r>
    </w:p>
    <w:p w14:paraId="21743D2D" w14:textId="77777777" w:rsidR="00B077FE" w:rsidRDefault="00B077FE">
      <w:pPr>
        <w:pStyle w:val="Verzeichnis1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1053669" w:history="1">
        <w:r w:rsidRPr="00934FA0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Pr="00934FA0">
          <w:rPr>
            <w:rStyle w:val="Hyperlink"/>
          </w:rPr>
          <w:t>Version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_Toc521053669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35BA971" w14:textId="77777777" w:rsidR="00B077FE" w:rsidRDefault="0035511C">
      <w:pPr>
        <w:pStyle w:val="Verzeichnis1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70" w:history="1">
        <w:r w:rsidR="00B077FE" w:rsidRPr="00934FA0">
          <w:rPr>
            <w:rStyle w:val="Hyperlink"/>
          </w:rPr>
          <w:t>2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Introduction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_Toc521053670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3</w:t>
        </w:r>
        <w:r w:rsidR="00B077FE">
          <w:rPr>
            <w:webHidden/>
          </w:rPr>
          <w:fldChar w:fldCharType="end"/>
        </w:r>
      </w:hyperlink>
    </w:p>
    <w:p w14:paraId="6E7FF77D" w14:textId="77777777" w:rsidR="00B077FE" w:rsidRDefault="0035511C">
      <w:pPr>
        <w:pStyle w:val="Verzeichnis1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71" w:history="1">
        <w:r w:rsidR="00B077FE" w:rsidRPr="00934FA0">
          <w:rPr>
            <w:rStyle w:val="Hyperlink"/>
          </w:rPr>
          <w:t>3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Overview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_Toc521053671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3</w:t>
        </w:r>
        <w:r w:rsidR="00B077FE">
          <w:rPr>
            <w:webHidden/>
          </w:rPr>
          <w:fldChar w:fldCharType="end"/>
        </w:r>
      </w:hyperlink>
    </w:p>
    <w:p w14:paraId="3E467364" w14:textId="77777777" w:rsidR="00B077FE" w:rsidRDefault="0035511C">
      <w:pPr>
        <w:pStyle w:val="Verzeichnis1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72" w:history="1">
        <w:r w:rsidR="00B077FE" w:rsidRPr="00934FA0">
          <w:rPr>
            <w:rStyle w:val="Hyperlink"/>
          </w:rPr>
          <w:t>4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Definitions/Abbreviations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_Toc521053672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4</w:t>
        </w:r>
        <w:r w:rsidR="00B077FE">
          <w:rPr>
            <w:webHidden/>
          </w:rPr>
          <w:fldChar w:fldCharType="end"/>
        </w:r>
      </w:hyperlink>
    </w:p>
    <w:p w14:paraId="2FC59C45" w14:textId="77777777" w:rsidR="00B077FE" w:rsidRDefault="0035511C">
      <w:pPr>
        <w:pStyle w:val="Verzeichnis1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73" w:history="1">
        <w:r w:rsidR="00B077FE" w:rsidRPr="00934FA0">
          <w:rPr>
            <w:rStyle w:val="Hyperlink"/>
          </w:rPr>
          <w:t>5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Operational Requirements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_Toc521053673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5</w:t>
        </w:r>
        <w:r w:rsidR="00B077FE">
          <w:rPr>
            <w:webHidden/>
          </w:rPr>
          <w:fldChar w:fldCharType="end"/>
        </w:r>
      </w:hyperlink>
    </w:p>
    <w:p w14:paraId="4B08CDD8" w14:textId="77777777" w:rsidR="00B077FE" w:rsidRDefault="0035511C">
      <w:pPr>
        <w:pStyle w:val="Verzeichnis2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74" w:history="1">
        <w:r w:rsidR="00B077FE" w:rsidRPr="00934FA0">
          <w:rPr>
            <w:rStyle w:val="Hyperlink"/>
          </w:rPr>
          <w:t>5.1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REQ: Multi-Language Ability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_Toc521053674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5</w:t>
        </w:r>
        <w:r w:rsidR="00B077FE">
          <w:rPr>
            <w:webHidden/>
          </w:rPr>
          <w:fldChar w:fldCharType="end"/>
        </w:r>
      </w:hyperlink>
    </w:p>
    <w:p w14:paraId="2BCDBBF3" w14:textId="77777777" w:rsidR="00B077FE" w:rsidRDefault="0035511C">
      <w:pPr>
        <w:pStyle w:val="Verzeichnis2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75" w:history="1">
        <w:r w:rsidR="00B077FE" w:rsidRPr="00934FA0">
          <w:rPr>
            <w:rStyle w:val="Hyperlink"/>
          </w:rPr>
          <w:t>5.2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RfC Initialisation (entry points)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_Toc521053675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5</w:t>
        </w:r>
        <w:r w:rsidR="00B077FE">
          <w:rPr>
            <w:webHidden/>
          </w:rPr>
          <w:fldChar w:fldCharType="end"/>
        </w:r>
      </w:hyperlink>
    </w:p>
    <w:p w14:paraId="0EB02303" w14:textId="77777777" w:rsidR="00B077FE" w:rsidRDefault="0035511C">
      <w:pPr>
        <w:pStyle w:val="Verzeichnis2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76" w:history="1">
        <w:r w:rsidR="00B077FE" w:rsidRPr="00934FA0">
          <w:rPr>
            <w:rStyle w:val="Hyperlink"/>
            <w:rFonts w:eastAsia="Verdana"/>
          </w:rPr>
          <w:t>5.3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  <w:rFonts w:eastAsia="Verdana"/>
          </w:rPr>
          <w:t>Audit Trail / Change Logs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_Toc521053676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8</w:t>
        </w:r>
        <w:r w:rsidR="00B077FE">
          <w:rPr>
            <w:webHidden/>
          </w:rPr>
          <w:fldChar w:fldCharType="end"/>
        </w:r>
      </w:hyperlink>
    </w:p>
    <w:p w14:paraId="163BD361" w14:textId="77777777" w:rsidR="00B077FE" w:rsidRDefault="0035511C">
      <w:pPr>
        <w:pStyle w:val="Verzeichnis2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77" w:history="1">
        <w:r w:rsidR="00B077FE" w:rsidRPr="00934FA0">
          <w:rPr>
            <w:rStyle w:val="Hyperlink"/>
          </w:rPr>
          <w:t>5.4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RfC Creation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_Toc521053677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10</w:t>
        </w:r>
        <w:r w:rsidR="00B077FE">
          <w:rPr>
            <w:webHidden/>
          </w:rPr>
          <w:fldChar w:fldCharType="end"/>
        </w:r>
      </w:hyperlink>
    </w:p>
    <w:p w14:paraId="1028E6F0" w14:textId="77777777" w:rsidR="00B077FE" w:rsidRDefault="0035511C">
      <w:pPr>
        <w:pStyle w:val="Verzeichnis2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78" w:history="1">
        <w:r w:rsidR="00B077FE" w:rsidRPr="00934FA0">
          <w:rPr>
            <w:rStyle w:val="Hyperlink"/>
          </w:rPr>
          <w:t>5.5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Processing Changes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_Toc521053678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51</w:t>
        </w:r>
        <w:r w:rsidR="00B077FE">
          <w:rPr>
            <w:webHidden/>
          </w:rPr>
          <w:fldChar w:fldCharType="end"/>
        </w:r>
      </w:hyperlink>
    </w:p>
    <w:p w14:paraId="0C304F98" w14:textId="77777777" w:rsidR="00B077FE" w:rsidRDefault="0035511C">
      <w:pPr>
        <w:pStyle w:val="Verzeichnis2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79" w:history="1">
        <w:r w:rsidR="00B077FE" w:rsidRPr="00934FA0">
          <w:rPr>
            <w:rStyle w:val="Hyperlink"/>
          </w:rPr>
          <w:t>5.6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Ticket Protection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_Toc521053679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86</w:t>
        </w:r>
        <w:r w:rsidR="00B077FE">
          <w:rPr>
            <w:webHidden/>
          </w:rPr>
          <w:fldChar w:fldCharType="end"/>
        </w:r>
      </w:hyperlink>
    </w:p>
    <w:p w14:paraId="346A3BDB" w14:textId="77777777" w:rsidR="00B077FE" w:rsidRDefault="0035511C">
      <w:pPr>
        <w:pStyle w:val="Verzeichnis2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80" w:history="1">
        <w:r w:rsidR="00B077FE" w:rsidRPr="00934FA0">
          <w:rPr>
            <w:rStyle w:val="Hyperlink"/>
          </w:rPr>
          <w:t>5.7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REQ: Email Notifications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_Toc521053680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90</w:t>
        </w:r>
        <w:r w:rsidR="00B077FE">
          <w:rPr>
            <w:webHidden/>
          </w:rPr>
          <w:fldChar w:fldCharType="end"/>
        </w:r>
      </w:hyperlink>
    </w:p>
    <w:p w14:paraId="6A871EE4" w14:textId="77777777" w:rsidR="00B077FE" w:rsidRDefault="0035511C">
      <w:pPr>
        <w:pStyle w:val="Verzeichnis2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81" w:history="1">
        <w:r w:rsidR="00B077FE" w:rsidRPr="00934FA0">
          <w:rPr>
            <w:rStyle w:val="Hyperlink"/>
          </w:rPr>
          <w:t>5.8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Roles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_Toc521053681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91</w:t>
        </w:r>
        <w:r w:rsidR="00B077FE">
          <w:rPr>
            <w:webHidden/>
          </w:rPr>
          <w:fldChar w:fldCharType="end"/>
        </w:r>
      </w:hyperlink>
    </w:p>
    <w:p w14:paraId="5CB904F7" w14:textId="77777777" w:rsidR="00B077FE" w:rsidRDefault="0035511C">
      <w:pPr>
        <w:pStyle w:val="Verzeichnis2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82" w:history="1">
        <w:r w:rsidR="00B077FE" w:rsidRPr="00934FA0">
          <w:rPr>
            <w:rStyle w:val="Hyperlink"/>
          </w:rPr>
          <w:t>5.9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Data Access for Customer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_Toc521053682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94</w:t>
        </w:r>
        <w:r w:rsidR="00B077FE">
          <w:rPr>
            <w:webHidden/>
          </w:rPr>
          <w:fldChar w:fldCharType="end"/>
        </w:r>
      </w:hyperlink>
    </w:p>
    <w:p w14:paraId="41006666" w14:textId="77777777" w:rsidR="00B077FE" w:rsidRDefault="0035511C">
      <w:pPr>
        <w:pStyle w:val="Verzeichnis2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83" w:history="1">
        <w:r w:rsidR="00B077FE" w:rsidRPr="00934FA0">
          <w:rPr>
            <w:rStyle w:val="Hyperlink"/>
          </w:rPr>
          <w:t>5.10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Reporting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_Toc521053683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97</w:t>
        </w:r>
        <w:r w:rsidR="00B077FE">
          <w:rPr>
            <w:webHidden/>
          </w:rPr>
          <w:fldChar w:fldCharType="end"/>
        </w:r>
      </w:hyperlink>
    </w:p>
    <w:p w14:paraId="47653BC2" w14:textId="77777777" w:rsidR="00B077FE" w:rsidRDefault="0035511C">
      <w:pPr>
        <w:pStyle w:val="Verzeichnis2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84" w:history="1">
        <w:r w:rsidR="00B077FE" w:rsidRPr="00934FA0">
          <w:rPr>
            <w:rStyle w:val="Hyperlink"/>
          </w:rPr>
          <w:t>5.11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Full text search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_Toc521053684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97</w:t>
        </w:r>
        <w:r w:rsidR="00B077FE">
          <w:rPr>
            <w:webHidden/>
          </w:rPr>
          <w:fldChar w:fldCharType="end"/>
        </w:r>
      </w:hyperlink>
    </w:p>
    <w:p w14:paraId="11B2601D" w14:textId="77777777" w:rsidR="00B077FE" w:rsidRDefault="0035511C">
      <w:pPr>
        <w:pStyle w:val="Verzeichnis2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85" w:history="1">
        <w:r w:rsidR="00B077FE" w:rsidRPr="00934FA0">
          <w:rPr>
            <w:rStyle w:val="Hyperlink"/>
          </w:rPr>
          <w:t>5.12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Electronic Signatures and Electronic Record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_Toc521053685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98</w:t>
        </w:r>
        <w:r w:rsidR="00B077FE">
          <w:rPr>
            <w:webHidden/>
          </w:rPr>
          <w:fldChar w:fldCharType="end"/>
        </w:r>
      </w:hyperlink>
    </w:p>
    <w:p w14:paraId="031DFBD3" w14:textId="77777777" w:rsidR="00B077FE" w:rsidRDefault="0035511C">
      <w:pPr>
        <w:pStyle w:val="Verzeichnis2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86" w:history="1">
        <w:r w:rsidR="00B077FE" w:rsidRPr="00934FA0">
          <w:rPr>
            <w:rStyle w:val="Hyperlink"/>
          </w:rPr>
          <w:t>5.13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Backup and Recovery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_Toc521053686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106</w:t>
        </w:r>
        <w:r w:rsidR="00B077FE">
          <w:rPr>
            <w:webHidden/>
          </w:rPr>
          <w:fldChar w:fldCharType="end"/>
        </w:r>
      </w:hyperlink>
    </w:p>
    <w:p w14:paraId="3052857A" w14:textId="77777777" w:rsidR="00B077FE" w:rsidRDefault="0035511C">
      <w:pPr>
        <w:pStyle w:val="Verzeichnis2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87" w:history="1">
        <w:r w:rsidR="00B077FE" w:rsidRPr="00934FA0">
          <w:rPr>
            <w:rStyle w:val="Hyperlink"/>
          </w:rPr>
          <w:t>5.14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General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_Toc521053687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107</w:t>
        </w:r>
        <w:r w:rsidR="00B077FE">
          <w:rPr>
            <w:webHidden/>
          </w:rPr>
          <w:fldChar w:fldCharType="end"/>
        </w:r>
      </w:hyperlink>
    </w:p>
    <w:p w14:paraId="68D75929" w14:textId="77777777" w:rsidR="00B077FE" w:rsidRDefault="0035511C">
      <w:pPr>
        <w:pStyle w:val="Verzeichnis1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88" w:history="1">
        <w:r w:rsidR="00B077FE" w:rsidRPr="00934FA0">
          <w:rPr>
            <w:rStyle w:val="Hyperlink"/>
          </w:rPr>
          <w:t>6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Annexes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_Toc521053688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108</w:t>
        </w:r>
        <w:r w:rsidR="00B077FE">
          <w:rPr>
            <w:webHidden/>
          </w:rPr>
          <w:fldChar w:fldCharType="end"/>
        </w:r>
      </w:hyperlink>
    </w:p>
    <w:p w14:paraId="28846172" w14:textId="77777777" w:rsidR="00B077FE" w:rsidRDefault="0035511C">
      <w:pPr>
        <w:pStyle w:val="Verzeichnis1"/>
        <w:rPr>
          <w:rFonts w:asciiTheme="minorHAnsi" w:eastAsiaTheme="minorEastAsia" w:hAnsiTheme="minorHAnsi" w:cstheme="minorBidi"/>
          <w:snapToGrid/>
          <w:sz w:val="22"/>
          <w:szCs w:val="22"/>
          <w:lang w:val="de-DE"/>
        </w:rPr>
      </w:pPr>
      <w:hyperlink w:anchor="_Toc521053689" w:history="1">
        <w:r w:rsidR="00B077FE" w:rsidRPr="00934FA0">
          <w:rPr>
            <w:rStyle w:val="Hyperlink"/>
          </w:rPr>
          <w:t>7</w:t>
        </w:r>
        <w:r w:rsidR="00B077FE">
          <w:rPr>
            <w:rFonts w:asciiTheme="minorHAnsi" w:eastAsiaTheme="minorEastAsia" w:hAnsiTheme="minorHAnsi" w:cstheme="minorBidi"/>
            <w:snapToGrid/>
            <w:sz w:val="22"/>
            <w:szCs w:val="22"/>
            <w:lang w:val="de-DE"/>
          </w:rPr>
          <w:tab/>
        </w:r>
        <w:r w:rsidR="00B077FE" w:rsidRPr="00934FA0">
          <w:rPr>
            <w:rStyle w:val="Hyperlink"/>
          </w:rPr>
          <w:t>Tables and Images</w:t>
        </w:r>
        <w:r w:rsidR="00B077FE">
          <w:rPr>
            <w:webHidden/>
          </w:rPr>
          <w:tab/>
        </w:r>
        <w:r w:rsidR="00B077FE">
          <w:rPr>
            <w:webHidden/>
          </w:rPr>
          <w:fldChar w:fldCharType="begin"/>
        </w:r>
        <w:r w:rsidR="00B077FE">
          <w:rPr>
            <w:webHidden/>
          </w:rPr>
          <w:instrText xml:space="preserve"> PAGEREF _Toc521053689 \h </w:instrText>
        </w:r>
        <w:r w:rsidR="00B077FE">
          <w:rPr>
            <w:webHidden/>
          </w:rPr>
        </w:r>
        <w:r w:rsidR="00B077FE">
          <w:rPr>
            <w:webHidden/>
          </w:rPr>
          <w:fldChar w:fldCharType="separate"/>
        </w:r>
        <w:r w:rsidR="00B077FE">
          <w:rPr>
            <w:webHidden/>
          </w:rPr>
          <w:t>108</w:t>
        </w:r>
        <w:r w:rsidR="00B077FE">
          <w:rPr>
            <w:webHidden/>
          </w:rPr>
          <w:fldChar w:fldCharType="end"/>
        </w:r>
      </w:hyperlink>
    </w:p>
    <w:p w14:paraId="2F925A77" w14:textId="6CA447F1" w:rsidR="00E76358" w:rsidRDefault="00B077FE" w:rsidP="00E76358">
      <w:r>
        <w:rPr>
          <w:noProof/>
        </w:rPr>
        <w:fldChar w:fldCharType="end"/>
      </w:r>
      <w:r w:rsidR="000320CA" w:rsidRPr="007A49A1">
        <w:br w:type="page"/>
      </w:r>
    </w:p>
    <w:p w14:paraId="77ED47B3" w14:textId="3334FC8F" w:rsidR="00D51764" w:rsidRDefault="00D51764" w:rsidP="005C2F9F">
      <w:pPr>
        <w:pStyle w:val="berschrift1"/>
      </w:pPr>
      <w:bookmarkStart w:id="0" w:name="_Toc521053669"/>
      <w:bookmarkStart w:id="1" w:name="_Toc327367369"/>
      <w:bookmarkStart w:id="2" w:name="_Toc214361312"/>
      <w:bookmarkStart w:id="3" w:name="_Toc328137437"/>
      <w:bookmarkStart w:id="4" w:name="_Toc365646250"/>
      <w:r>
        <w:lastRenderedPageBreak/>
        <w:t>Version History</w:t>
      </w:r>
      <w:bookmarkEnd w:id="0"/>
    </w:p>
    <w:tbl>
      <w:tblPr>
        <w:tblStyle w:val="FNCTable"/>
        <w:tblW w:w="10065" w:type="dxa"/>
        <w:tblLayout w:type="fixed"/>
        <w:tblLook w:val="04A0" w:firstRow="1" w:lastRow="0" w:firstColumn="1" w:lastColumn="0" w:noHBand="0" w:noVBand="1"/>
      </w:tblPr>
      <w:tblGrid>
        <w:gridCol w:w="1106"/>
        <w:gridCol w:w="1843"/>
        <w:gridCol w:w="2268"/>
        <w:gridCol w:w="4848"/>
      </w:tblGrid>
      <w:tr w:rsidR="00D51764" w:rsidRPr="00E4767E" w14:paraId="1C862574" w14:textId="77777777" w:rsidTr="000C1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45725024" w14:textId="77777777" w:rsidR="00D51764" w:rsidRPr="00D51764" w:rsidRDefault="00D51764" w:rsidP="00E21B6F">
            <w:r w:rsidRPr="00D51764">
              <w:t>Version</w:t>
            </w:r>
          </w:p>
        </w:tc>
        <w:tc>
          <w:tcPr>
            <w:tcW w:w="1843" w:type="dxa"/>
          </w:tcPr>
          <w:p w14:paraId="4D7945C7" w14:textId="77777777" w:rsidR="00D51764" w:rsidRPr="00D51764" w:rsidRDefault="00D51764" w:rsidP="00E21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764">
              <w:t xml:space="preserve">Date </w:t>
            </w:r>
          </w:p>
        </w:tc>
        <w:tc>
          <w:tcPr>
            <w:tcW w:w="2268" w:type="dxa"/>
          </w:tcPr>
          <w:p w14:paraId="4076AED2" w14:textId="77777777" w:rsidR="00D51764" w:rsidRPr="00D51764" w:rsidRDefault="00D51764" w:rsidP="00E21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764">
              <w:t>Changed by</w:t>
            </w:r>
          </w:p>
        </w:tc>
        <w:tc>
          <w:tcPr>
            <w:tcW w:w="4848" w:type="dxa"/>
          </w:tcPr>
          <w:p w14:paraId="241D8BBA" w14:textId="77777777" w:rsidR="00D51764" w:rsidRPr="00D51764" w:rsidRDefault="00D51764" w:rsidP="00E21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764">
              <w:t>Reason for change</w:t>
            </w:r>
          </w:p>
        </w:tc>
      </w:tr>
      <w:tr w:rsidR="00D51764" w:rsidRPr="00E4767E" w14:paraId="4A5C0AC1" w14:textId="77777777" w:rsidTr="000C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" w:type="dxa"/>
          </w:tcPr>
          <w:p w14:paraId="6157A689" w14:textId="3C1DF775" w:rsidR="00D51764" w:rsidRPr="00D51764" w:rsidRDefault="00BE0D90" w:rsidP="00D51764">
            <w:r>
              <w:t>1</w:t>
            </w:r>
            <w:r w:rsidR="000C10BB">
              <w:t>.0</w:t>
            </w:r>
          </w:p>
        </w:tc>
        <w:tc>
          <w:tcPr>
            <w:tcW w:w="1843" w:type="dxa"/>
          </w:tcPr>
          <w:p w14:paraId="7A9CB5F9" w14:textId="629B4EBB" w:rsidR="00D51764" w:rsidRPr="00F60C18" w:rsidRDefault="00C516C9" w:rsidP="000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gd</w:t>
            </w:r>
            <w:proofErr w:type="spellEnd"/>
          </w:p>
        </w:tc>
        <w:tc>
          <w:tcPr>
            <w:tcW w:w="2268" w:type="dxa"/>
          </w:tcPr>
          <w:p w14:paraId="68FE1A59" w14:textId="750CB6DF" w:rsidR="008A4B2A" w:rsidRPr="00F60C18" w:rsidRDefault="00C516C9" w:rsidP="00E2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gd</w:t>
            </w:r>
            <w:proofErr w:type="spellEnd"/>
          </w:p>
        </w:tc>
        <w:tc>
          <w:tcPr>
            <w:tcW w:w="4848" w:type="dxa"/>
          </w:tcPr>
          <w:p w14:paraId="7745C323" w14:textId="25402749" w:rsidR="00D51764" w:rsidRPr="00F60C18" w:rsidRDefault="00C516C9" w:rsidP="00E2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gd</w:t>
            </w:r>
            <w:proofErr w:type="spellEnd"/>
          </w:p>
        </w:tc>
      </w:tr>
    </w:tbl>
    <w:p w14:paraId="64E4A904" w14:textId="5C8276AF" w:rsidR="00D51764" w:rsidRPr="00D51764" w:rsidRDefault="00D51764" w:rsidP="00D51764">
      <w:pPr>
        <w:pStyle w:val="Beschriftung"/>
      </w:pPr>
      <w:bookmarkStart w:id="5" w:name="_Toc382216723"/>
      <w:bookmarkStart w:id="6" w:name="_Toc483822884"/>
      <w:r w:rsidRPr="00D51764">
        <w:t xml:space="preserve">Table </w:t>
      </w:r>
      <w:r w:rsidRPr="00D51764">
        <w:fldChar w:fldCharType="begin"/>
      </w:r>
      <w:r w:rsidRPr="00D51764">
        <w:instrText xml:space="preserve"> SEQ Table \* ARABIC </w:instrText>
      </w:r>
      <w:r w:rsidRPr="00D51764">
        <w:fldChar w:fldCharType="separate"/>
      </w:r>
      <w:r w:rsidR="00C80D35">
        <w:rPr>
          <w:noProof/>
        </w:rPr>
        <w:t>1</w:t>
      </w:r>
      <w:r w:rsidRPr="00D51764">
        <w:fldChar w:fldCharType="end"/>
      </w:r>
      <w:r w:rsidRPr="00D51764" w:rsidDel="00237BF9">
        <w:t xml:space="preserve">: </w:t>
      </w:r>
      <w:r w:rsidRPr="00D51764">
        <w:t>Version history</w:t>
      </w:r>
      <w:bookmarkEnd w:id="5"/>
      <w:bookmarkEnd w:id="6"/>
    </w:p>
    <w:p w14:paraId="28252F6F" w14:textId="77777777" w:rsidR="005C2F9F" w:rsidRDefault="005C2F9F" w:rsidP="005C2F9F">
      <w:pPr>
        <w:pStyle w:val="berschrift1"/>
      </w:pPr>
      <w:bookmarkStart w:id="7" w:name="_Toc521053670"/>
      <w:r w:rsidRPr="002F18A9">
        <w:t>Introduction</w:t>
      </w:r>
      <w:bookmarkEnd w:id="1"/>
      <w:bookmarkEnd w:id="2"/>
      <w:bookmarkEnd w:id="3"/>
      <w:bookmarkEnd w:id="4"/>
      <w:bookmarkEnd w:id="7"/>
    </w:p>
    <w:p w14:paraId="5C38DB2C" w14:textId="688DAAFC" w:rsidR="00380E94" w:rsidRPr="001651F4" w:rsidRDefault="00C516C9" w:rsidP="00380E94">
      <w:r w:rsidRPr="00C516C9">
        <w:t xml:space="preserve">Lorem ipsum dolor sit </w:t>
      </w:r>
      <w:proofErr w:type="spellStart"/>
      <w:r w:rsidRPr="00C516C9">
        <w:t>amet</w:t>
      </w:r>
      <w:proofErr w:type="spellEnd"/>
      <w:r w:rsidRPr="00C516C9">
        <w:t xml:space="preserve">, </w:t>
      </w:r>
      <w:proofErr w:type="spellStart"/>
      <w:r w:rsidRPr="00C516C9">
        <w:t>consectetuer</w:t>
      </w:r>
      <w:proofErr w:type="spellEnd"/>
      <w:r w:rsidRPr="00C516C9">
        <w:t xml:space="preserve"> </w:t>
      </w:r>
      <w:proofErr w:type="spellStart"/>
      <w:r w:rsidRPr="00C516C9">
        <w:t>adipiscing</w:t>
      </w:r>
      <w:proofErr w:type="spellEnd"/>
      <w:r w:rsidRPr="00C516C9">
        <w:t xml:space="preserve"> </w:t>
      </w:r>
      <w:proofErr w:type="spellStart"/>
      <w:r w:rsidRPr="00C516C9">
        <w:t>elit</w:t>
      </w:r>
      <w:proofErr w:type="spellEnd"/>
      <w:r w:rsidRPr="00C516C9">
        <w:t xml:space="preserve">. </w:t>
      </w:r>
      <w:proofErr w:type="spellStart"/>
      <w:r w:rsidRPr="00C516C9">
        <w:t>Aenean</w:t>
      </w:r>
      <w:proofErr w:type="spellEnd"/>
      <w:r w:rsidRPr="00C516C9">
        <w:t xml:space="preserve"> </w:t>
      </w:r>
      <w:proofErr w:type="spellStart"/>
      <w:r w:rsidRPr="00C516C9">
        <w:t>commodo</w:t>
      </w:r>
      <w:proofErr w:type="spellEnd"/>
      <w:r w:rsidRPr="00C516C9">
        <w:t xml:space="preserve"> ligula </w:t>
      </w:r>
      <w:proofErr w:type="spellStart"/>
      <w:r w:rsidRPr="00C516C9">
        <w:t>eget</w:t>
      </w:r>
      <w:proofErr w:type="spellEnd"/>
      <w:r w:rsidRPr="00C516C9">
        <w:t xml:space="preserve"> dolor. </w:t>
      </w:r>
      <w:proofErr w:type="spellStart"/>
      <w:r w:rsidRPr="00C516C9">
        <w:t>Aenean</w:t>
      </w:r>
      <w:proofErr w:type="spellEnd"/>
      <w:r w:rsidRPr="00C516C9">
        <w:t xml:space="preserve"> </w:t>
      </w:r>
      <w:proofErr w:type="spellStart"/>
      <w:r w:rsidRPr="00C516C9">
        <w:t>massa</w:t>
      </w:r>
      <w:proofErr w:type="spellEnd"/>
      <w:r w:rsidRPr="00C516C9">
        <w:t>.</w:t>
      </w:r>
    </w:p>
    <w:p w14:paraId="35998101" w14:textId="77777777" w:rsidR="005C2F9F" w:rsidRDefault="005C2F9F" w:rsidP="005C2F9F">
      <w:pPr>
        <w:pStyle w:val="berschrift1"/>
      </w:pPr>
      <w:bookmarkStart w:id="8" w:name="_Toc327367370"/>
      <w:bookmarkStart w:id="9" w:name="_Toc214361313"/>
      <w:bookmarkStart w:id="10" w:name="_Toc328137438"/>
      <w:bookmarkStart w:id="11" w:name="_Toc365646251"/>
      <w:bookmarkStart w:id="12" w:name="_Toc521053671"/>
      <w:r w:rsidRPr="002F18A9">
        <w:t>Overview</w:t>
      </w:r>
      <w:bookmarkEnd w:id="8"/>
      <w:bookmarkEnd w:id="9"/>
      <w:bookmarkEnd w:id="10"/>
      <w:bookmarkEnd w:id="11"/>
      <w:bookmarkEnd w:id="12"/>
      <w:r>
        <w:t xml:space="preserve"> </w:t>
      </w:r>
    </w:p>
    <w:p w14:paraId="20902484" w14:textId="77777777" w:rsidR="00C516C9" w:rsidRPr="001651F4" w:rsidRDefault="00C516C9" w:rsidP="00C516C9">
      <w:bookmarkStart w:id="13" w:name="_Toc521053672"/>
      <w:bookmarkStart w:id="14" w:name="_Toc327367372"/>
      <w:bookmarkStart w:id="15" w:name="_Toc214361314"/>
      <w:bookmarkStart w:id="16" w:name="_Toc328137440"/>
      <w:bookmarkStart w:id="17" w:name="_Toc365646253"/>
      <w:r w:rsidRPr="00C516C9">
        <w:t xml:space="preserve">Lorem ipsum dolor sit </w:t>
      </w:r>
      <w:proofErr w:type="spellStart"/>
      <w:r w:rsidRPr="00C516C9">
        <w:t>amet</w:t>
      </w:r>
      <w:proofErr w:type="spellEnd"/>
      <w:r w:rsidRPr="00C516C9">
        <w:t xml:space="preserve">, </w:t>
      </w:r>
      <w:proofErr w:type="spellStart"/>
      <w:r w:rsidRPr="00C516C9">
        <w:t>consectetuer</w:t>
      </w:r>
      <w:proofErr w:type="spellEnd"/>
      <w:r w:rsidRPr="00C516C9">
        <w:t xml:space="preserve"> </w:t>
      </w:r>
      <w:proofErr w:type="spellStart"/>
      <w:r w:rsidRPr="00C516C9">
        <w:t>adipiscing</w:t>
      </w:r>
      <w:proofErr w:type="spellEnd"/>
      <w:r w:rsidRPr="00C516C9">
        <w:t xml:space="preserve"> </w:t>
      </w:r>
      <w:proofErr w:type="spellStart"/>
      <w:r w:rsidRPr="00C516C9">
        <w:t>elit</w:t>
      </w:r>
      <w:proofErr w:type="spellEnd"/>
      <w:r w:rsidRPr="00C516C9">
        <w:t xml:space="preserve">. </w:t>
      </w:r>
      <w:proofErr w:type="spellStart"/>
      <w:r w:rsidRPr="00C516C9">
        <w:t>Aenean</w:t>
      </w:r>
      <w:proofErr w:type="spellEnd"/>
      <w:r w:rsidRPr="00C516C9">
        <w:t xml:space="preserve"> </w:t>
      </w:r>
      <w:proofErr w:type="spellStart"/>
      <w:r w:rsidRPr="00C516C9">
        <w:t>commodo</w:t>
      </w:r>
      <w:proofErr w:type="spellEnd"/>
      <w:r w:rsidRPr="00C516C9">
        <w:t xml:space="preserve"> ligula </w:t>
      </w:r>
      <w:proofErr w:type="spellStart"/>
      <w:r w:rsidRPr="00C516C9">
        <w:t>eget</w:t>
      </w:r>
      <w:proofErr w:type="spellEnd"/>
      <w:r w:rsidRPr="00C516C9">
        <w:t xml:space="preserve"> dolor. </w:t>
      </w:r>
      <w:proofErr w:type="spellStart"/>
      <w:r w:rsidRPr="00C516C9">
        <w:t>Aenean</w:t>
      </w:r>
      <w:proofErr w:type="spellEnd"/>
      <w:r w:rsidRPr="00C516C9">
        <w:t xml:space="preserve"> </w:t>
      </w:r>
      <w:proofErr w:type="spellStart"/>
      <w:r w:rsidRPr="00C516C9">
        <w:t>massa</w:t>
      </w:r>
      <w:proofErr w:type="spellEnd"/>
      <w:r w:rsidRPr="00C516C9">
        <w:t>.</w:t>
      </w:r>
    </w:p>
    <w:p w14:paraId="4AE7B9DA" w14:textId="7D7E5FC3" w:rsidR="005C2F9F" w:rsidRPr="00B24FCC" w:rsidRDefault="005C2F9F" w:rsidP="005C2F9F">
      <w:pPr>
        <w:pStyle w:val="berschrift1"/>
      </w:pPr>
      <w:r w:rsidRPr="00B24FCC">
        <w:t>Definitions</w:t>
      </w:r>
      <w:r>
        <w:t>/A</w:t>
      </w:r>
      <w:r w:rsidRPr="00B24FCC">
        <w:t>bbreviations</w:t>
      </w:r>
      <w:bookmarkEnd w:id="13"/>
    </w:p>
    <w:tbl>
      <w:tblPr>
        <w:tblStyle w:val="FNCTable"/>
        <w:tblW w:w="9895" w:type="dxa"/>
        <w:tblLook w:val="04A0" w:firstRow="1" w:lastRow="0" w:firstColumn="1" w:lastColumn="0" w:noHBand="0" w:noVBand="1"/>
      </w:tblPr>
      <w:tblGrid>
        <w:gridCol w:w="2807"/>
        <w:gridCol w:w="7088"/>
      </w:tblGrid>
      <w:tr w:rsidR="005C2F9F" w14:paraId="5C0C14D5" w14:textId="77777777" w:rsidTr="007B4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6A84FBAF" w14:textId="77777777" w:rsidR="005C2F9F" w:rsidRPr="005C2F9F" w:rsidRDefault="005C2F9F" w:rsidP="005C2F9F">
            <w:pPr>
              <w:pStyle w:val="TableText"/>
            </w:pPr>
            <w:r w:rsidRPr="005C2F9F">
              <w:t>Term/Abbreviation</w:t>
            </w:r>
          </w:p>
        </w:tc>
        <w:tc>
          <w:tcPr>
            <w:tcW w:w="7088" w:type="dxa"/>
          </w:tcPr>
          <w:p w14:paraId="0AB8511A" w14:textId="77777777" w:rsidR="005C2F9F" w:rsidRPr="005C2F9F" w:rsidRDefault="005C2F9F" w:rsidP="005C2F9F">
            <w:pPr>
              <w:pStyle w:val="Tabl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2F9F">
              <w:t>Definition/Description</w:t>
            </w:r>
          </w:p>
        </w:tc>
      </w:tr>
      <w:tr w:rsidR="00C516C9" w14:paraId="61814B84" w14:textId="77777777" w:rsidTr="007B47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37EFE977" w14:textId="56C1EBB0" w:rsidR="00C516C9" w:rsidRDefault="00C516C9" w:rsidP="005C2F9F">
            <w:pPr>
              <w:pStyle w:val="TableText"/>
            </w:pPr>
            <w:proofErr w:type="spellStart"/>
            <w:r>
              <w:t>RfC</w:t>
            </w:r>
            <w:proofErr w:type="spellEnd"/>
          </w:p>
        </w:tc>
      </w:tr>
      <w:tr w:rsidR="00C516C9" w14:paraId="064018C0" w14:textId="77777777" w:rsidTr="007B47A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4D41A836" w14:textId="0CF9A480" w:rsidR="00C516C9" w:rsidRDefault="00C516C9" w:rsidP="005C2F9F">
            <w:pPr>
              <w:pStyle w:val="TableText"/>
            </w:pPr>
            <w:r>
              <w:t>CAB</w:t>
            </w:r>
          </w:p>
        </w:tc>
      </w:tr>
      <w:tr w:rsidR="00C516C9" w14:paraId="0D5DC8EA" w14:textId="77777777" w:rsidTr="007B47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64022ED3" w14:textId="23E39176" w:rsidR="00C516C9" w:rsidRDefault="00C516C9" w:rsidP="005C2F9F">
            <w:pPr>
              <w:pStyle w:val="TableText"/>
            </w:pPr>
            <w:r>
              <w:t>CAM</w:t>
            </w:r>
          </w:p>
        </w:tc>
      </w:tr>
      <w:tr w:rsidR="00C516C9" w14:paraId="57BA8E53" w14:textId="77777777" w:rsidTr="007B47A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4B72A8EB" w14:textId="1BAE3788" w:rsidR="00C516C9" w:rsidRDefault="00C516C9" w:rsidP="005C2F9F">
            <w:pPr>
              <w:pStyle w:val="TableText"/>
            </w:pPr>
            <w:r>
              <w:t>CD</w:t>
            </w:r>
          </w:p>
        </w:tc>
      </w:tr>
      <w:tr w:rsidR="00C516C9" w14:paraId="38D34FEA" w14:textId="77777777" w:rsidTr="007B47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18656BE0" w14:textId="4152C34A" w:rsidR="00C516C9" w:rsidRDefault="00C516C9" w:rsidP="005C2F9F">
            <w:pPr>
              <w:pStyle w:val="TableText"/>
            </w:pPr>
            <w:r>
              <w:t>CM</w:t>
            </w:r>
          </w:p>
        </w:tc>
      </w:tr>
      <w:tr w:rsidR="00C516C9" w14:paraId="5FE669FD" w14:textId="77777777" w:rsidTr="007B47A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429CF12F" w14:textId="40A0FB65" w:rsidR="00C516C9" w:rsidRDefault="00C516C9" w:rsidP="000F25D5">
            <w:pPr>
              <w:pStyle w:val="TableText"/>
            </w:pPr>
            <w:r>
              <w:t>CO</w:t>
            </w:r>
          </w:p>
        </w:tc>
      </w:tr>
      <w:tr w:rsidR="00C516C9" w14:paraId="229AE04D" w14:textId="77777777" w:rsidTr="007B47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31F1AA95" w14:textId="3B33BAFC" w:rsidR="00C516C9" w:rsidRDefault="00C516C9" w:rsidP="000F25D5">
            <w:pPr>
              <w:pStyle w:val="TableText"/>
            </w:pPr>
            <w:r>
              <w:t>CSVC</w:t>
            </w:r>
          </w:p>
        </w:tc>
      </w:tr>
      <w:tr w:rsidR="00C516C9" w14:paraId="270CE0AB" w14:textId="77777777" w:rsidTr="007B47A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56D24677" w14:textId="628E3A0A" w:rsidR="00C516C9" w:rsidRDefault="00C516C9" w:rsidP="000F25D5">
            <w:pPr>
              <w:pStyle w:val="TableText"/>
            </w:pPr>
            <w:r>
              <w:t>DAT</w:t>
            </w:r>
          </w:p>
        </w:tc>
      </w:tr>
      <w:tr w:rsidR="00C516C9" w14:paraId="6D943E04" w14:textId="77777777" w:rsidTr="007B47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258E5D1C" w14:textId="7554A56F" w:rsidR="00C516C9" w:rsidRDefault="00C516C9" w:rsidP="000F25D5">
            <w:pPr>
              <w:pStyle w:val="TableText"/>
            </w:pPr>
            <w:r>
              <w:t>FNC</w:t>
            </w:r>
          </w:p>
        </w:tc>
      </w:tr>
      <w:tr w:rsidR="00C516C9" w14:paraId="21E566E9" w14:textId="77777777" w:rsidTr="007B47A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6A0C02A3" w14:textId="4BB4E498" w:rsidR="00C516C9" w:rsidRDefault="00C516C9" w:rsidP="000F25D5">
            <w:pPr>
              <w:pStyle w:val="TableText"/>
            </w:pPr>
            <w:r>
              <w:t>FS</w:t>
            </w:r>
          </w:p>
        </w:tc>
      </w:tr>
      <w:tr w:rsidR="00C516C9" w14:paraId="3767D744" w14:textId="77777777" w:rsidTr="007B47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7722F0C7" w14:textId="1DFDBB2F" w:rsidR="00C516C9" w:rsidRDefault="00C516C9" w:rsidP="000F25D5">
            <w:pPr>
              <w:pStyle w:val="TableText"/>
            </w:pPr>
            <w:r>
              <w:t>FSC</w:t>
            </w:r>
          </w:p>
        </w:tc>
      </w:tr>
      <w:tr w:rsidR="00C516C9" w14:paraId="1AF5EC49" w14:textId="77777777" w:rsidTr="007B47A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5F01497A" w14:textId="0659AFE1" w:rsidR="00C516C9" w:rsidRDefault="00C516C9" w:rsidP="000F25D5">
            <w:pPr>
              <w:pStyle w:val="TableText"/>
            </w:pPr>
            <w:r>
              <w:t>GMP</w:t>
            </w:r>
          </w:p>
        </w:tc>
      </w:tr>
      <w:tr w:rsidR="00C516C9" w14:paraId="26F33679" w14:textId="77777777" w:rsidTr="007B47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18FDEC4A" w14:textId="66217DE8" w:rsidR="00C516C9" w:rsidRDefault="00C516C9" w:rsidP="000F25D5">
            <w:pPr>
              <w:pStyle w:val="TableText"/>
            </w:pPr>
            <w:r>
              <w:t>HR</w:t>
            </w:r>
          </w:p>
        </w:tc>
      </w:tr>
      <w:tr w:rsidR="00C516C9" w14:paraId="67043337" w14:textId="77777777" w:rsidTr="007B47A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54958866" w14:textId="45BEEE6F" w:rsidR="00C516C9" w:rsidRDefault="00C516C9" w:rsidP="000F25D5">
            <w:pPr>
              <w:pStyle w:val="TableText"/>
            </w:pPr>
            <w:r>
              <w:t>IM</w:t>
            </w:r>
          </w:p>
        </w:tc>
      </w:tr>
      <w:tr w:rsidR="00C516C9" w14:paraId="69BA5DDC" w14:textId="77777777" w:rsidTr="007B47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236C96FD" w14:textId="2808D731" w:rsidR="00C516C9" w:rsidRDefault="00C516C9" w:rsidP="000F25D5">
            <w:pPr>
              <w:pStyle w:val="TableText"/>
            </w:pPr>
            <w:r>
              <w:lastRenderedPageBreak/>
              <w:t>PIR</w:t>
            </w:r>
          </w:p>
        </w:tc>
      </w:tr>
      <w:tr w:rsidR="00C516C9" w14:paraId="2C059DFF" w14:textId="77777777" w:rsidTr="007B47A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0B836FDD" w14:textId="67BD3136" w:rsidR="00C516C9" w:rsidRDefault="00C516C9" w:rsidP="000F25D5">
            <w:pPr>
              <w:pStyle w:val="TableText"/>
            </w:pPr>
            <w:r>
              <w:t>PM</w:t>
            </w:r>
          </w:p>
        </w:tc>
      </w:tr>
      <w:tr w:rsidR="00C516C9" w14:paraId="28E89F69" w14:textId="77777777" w:rsidTr="007B47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76E16F09" w14:textId="6A6E3C1B" w:rsidR="00C516C9" w:rsidRDefault="00C516C9" w:rsidP="000F25D5">
            <w:pPr>
              <w:pStyle w:val="TableText"/>
            </w:pPr>
            <w:r>
              <w:t>QA</w:t>
            </w:r>
          </w:p>
        </w:tc>
      </w:tr>
      <w:tr w:rsidR="00C516C9" w14:paraId="14F8BAE7" w14:textId="77777777" w:rsidTr="007B47A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30F765A9" w14:textId="77664058" w:rsidR="00C516C9" w:rsidRDefault="00C516C9" w:rsidP="000F25D5">
            <w:pPr>
              <w:pStyle w:val="TableText"/>
            </w:pPr>
            <w:r>
              <w:t>REQ</w:t>
            </w:r>
          </w:p>
        </w:tc>
      </w:tr>
      <w:tr w:rsidR="00C516C9" w14:paraId="2378DD64" w14:textId="77777777" w:rsidTr="007B47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24692E21" w14:textId="66B5EA4A" w:rsidR="00C516C9" w:rsidRDefault="00C516C9" w:rsidP="000F25D5">
            <w:pPr>
              <w:pStyle w:val="TableText"/>
            </w:pPr>
            <w:r>
              <w:t>SOP</w:t>
            </w:r>
          </w:p>
        </w:tc>
      </w:tr>
      <w:tr w:rsidR="00C516C9" w14:paraId="684C29BE" w14:textId="77777777" w:rsidTr="007B47A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23A18827" w14:textId="5AFD552F" w:rsidR="00C516C9" w:rsidRDefault="00C516C9" w:rsidP="000F25D5">
            <w:pPr>
              <w:pStyle w:val="TableText"/>
            </w:pPr>
            <w:r>
              <w:t>SOX</w:t>
            </w:r>
          </w:p>
        </w:tc>
      </w:tr>
      <w:tr w:rsidR="00C516C9" w14:paraId="63F9FFE1" w14:textId="77777777" w:rsidTr="007B47A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6DB61D93" w14:textId="4AB3C68F" w:rsidR="00C516C9" w:rsidRDefault="00C516C9" w:rsidP="000F25D5">
            <w:pPr>
              <w:pStyle w:val="TableText"/>
            </w:pPr>
            <w:r>
              <w:t>URS</w:t>
            </w:r>
          </w:p>
        </w:tc>
      </w:tr>
      <w:tr w:rsidR="00C516C9" w14:paraId="3465132B" w14:textId="77777777" w:rsidTr="007B47AF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549D6474" w14:textId="72201127" w:rsidR="00C516C9" w:rsidRDefault="00C516C9" w:rsidP="000F25D5">
            <w:pPr>
              <w:pStyle w:val="TableText"/>
            </w:pPr>
            <w:r>
              <w:t>WI</w:t>
            </w:r>
          </w:p>
        </w:tc>
      </w:tr>
    </w:tbl>
    <w:p w14:paraId="61F17B3E" w14:textId="77777777" w:rsidR="005C2F9F" w:rsidRDefault="005C2F9F" w:rsidP="005C2F9F">
      <w:pPr>
        <w:pStyle w:val="Beschriftung"/>
      </w:pPr>
      <w:bookmarkStart w:id="18" w:name="_Toc48382288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80D35">
        <w:rPr>
          <w:noProof/>
        </w:rPr>
        <w:t>2</w:t>
      </w:r>
      <w:r>
        <w:fldChar w:fldCharType="end"/>
      </w:r>
      <w:r>
        <w:t>: Definitions/Abbreviations</w:t>
      </w:r>
      <w:bookmarkEnd w:id="18"/>
      <w:r>
        <w:tab/>
      </w:r>
    </w:p>
    <w:p w14:paraId="7942637D" w14:textId="2A6C356B" w:rsidR="005C2F9F" w:rsidRDefault="005C2F9F" w:rsidP="005C2F9F">
      <w:pPr>
        <w:pStyle w:val="berschrift1"/>
      </w:pPr>
      <w:bookmarkStart w:id="19" w:name="_Toc521053673"/>
      <w:r>
        <w:t xml:space="preserve">Operational </w:t>
      </w:r>
      <w:r w:rsidRPr="002F18A9">
        <w:t>Requirements</w:t>
      </w:r>
      <w:bookmarkEnd w:id="14"/>
      <w:bookmarkEnd w:id="15"/>
      <w:bookmarkEnd w:id="16"/>
      <w:bookmarkEnd w:id="17"/>
      <w:bookmarkEnd w:id="19"/>
    </w:p>
    <w:p w14:paraId="1EF86019" w14:textId="77777777" w:rsidR="00C516C9" w:rsidRPr="001651F4" w:rsidRDefault="00C516C9" w:rsidP="00C516C9">
      <w:bookmarkStart w:id="20" w:name="_Ref495325677"/>
      <w:bookmarkStart w:id="21" w:name="_Toc521053674"/>
      <w:r w:rsidRPr="00C516C9">
        <w:t xml:space="preserve">Lorem ipsum dolor sit </w:t>
      </w:r>
      <w:proofErr w:type="spellStart"/>
      <w:r w:rsidRPr="00C516C9">
        <w:t>amet</w:t>
      </w:r>
      <w:proofErr w:type="spellEnd"/>
      <w:r w:rsidRPr="00C516C9">
        <w:t xml:space="preserve">, </w:t>
      </w:r>
      <w:proofErr w:type="spellStart"/>
      <w:r w:rsidRPr="00C516C9">
        <w:t>consectetuer</w:t>
      </w:r>
      <w:proofErr w:type="spellEnd"/>
      <w:r w:rsidRPr="00C516C9">
        <w:t xml:space="preserve"> </w:t>
      </w:r>
      <w:proofErr w:type="spellStart"/>
      <w:r w:rsidRPr="00C516C9">
        <w:t>adipiscing</w:t>
      </w:r>
      <w:proofErr w:type="spellEnd"/>
      <w:r w:rsidRPr="00C516C9">
        <w:t xml:space="preserve"> </w:t>
      </w:r>
      <w:proofErr w:type="spellStart"/>
      <w:r w:rsidRPr="00C516C9">
        <w:t>elit</w:t>
      </w:r>
      <w:proofErr w:type="spellEnd"/>
      <w:r w:rsidRPr="00C516C9">
        <w:t xml:space="preserve">. </w:t>
      </w:r>
      <w:proofErr w:type="spellStart"/>
      <w:r w:rsidRPr="00C516C9">
        <w:t>Aenean</w:t>
      </w:r>
      <w:proofErr w:type="spellEnd"/>
      <w:r w:rsidRPr="00C516C9">
        <w:t xml:space="preserve"> </w:t>
      </w:r>
      <w:proofErr w:type="spellStart"/>
      <w:r w:rsidRPr="00C516C9">
        <w:t>commodo</w:t>
      </w:r>
      <w:proofErr w:type="spellEnd"/>
      <w:r w:rsidRPr="00C516C9">
        <w:t xml:space="preserve"> ligula </w:t>
      </w:r>
      <w:proofErr w:type="spellStart"/>
      <w:r w:rsidRPr="00C516C9">
        <w:t>eget</w:t>
      </w:r>
      <w:proofErr w:type="spellEnd"/>
      <w:r w:rsidRPr="00C516C9">
        <w:t xml:space="preserve"> dolor. </w:t>
      </w:r>
      <w:proofErr w:type="spellStart"/>
      <w:r w:rsidRPr="00C516C9">
        <w:t>Aenean</w:t>
      </w:r>
      <w:proofErr w:type="spellEnd"/>
      <w:r w:rsidRPr="00C516C9">
        <w:t xml:space="preserve"> </w:t>
      </w:r>
      <w:proofErr w:type="spellStart"/>
      <w:r w:rsidRPr="00C516C9">
        <w:t>massa</w:t>
      </w:r>
      <w:proofErr w:type="spellEnd"/>
      <w:r w:rsidRPr="00C516C9">
        <w:t>.</w:t>
      </w:r>
    </w:p>
    <w:p w14:paraId="22EFD634" w14:textId="620EB873" w:rsidR="00B34D40" w:rsidRDefault="00682360" w:rsidP="00B34D40">
      <w:pPr>
        <w:pStyle w:val="berschrift2"/>
      </w:pPr>
      <w:r>
        <w:t xml:space="preserve">REQ: </w:t>
      </w:r>
      <w:r w:rsidR="00B34D40">
        <w:t>Multi-Language Ability</w:t>
      </w:r>
      <w:bookmarkEnd w:id="20"/>
      <w:bookmarkEnd w:id="21"/>
    </w:p>
    <w:p w14:paraId="346EC125" w14:textId="77777777" w:rsidR="00C516C9" w:rsidRPr="001651F4" w:rsidRDefault="00C516C9" w:rsidP="00C516C9">
      <w:r w:rsidRPr="00C516C9">
        <w:t xml:space="preserve">Lorem ipsum dolor sit </w:t>
      </w:r>
      <w:proofErr w:type="spellStart"/>
      <w:r w:rsidRPr="00C516C9">
        <w:t>amet</w:t>
      </w:r>
      <w:proofErr w:type="spellEnd"/>
      <w:r w:rsidRPr="00C516C9">
        <w:t xml:space="preserve">, </w:t>
      </w:r>
      <w:proofErr w:type="spellStart"/>
      <w:r w:rsidRPr="00C516C9">
        <w:t>consectetuer</w:t>
      </w:r>
      <w:proofErr w:type="spellEnd"/>
      <w:r w:rsidRPr="00C516C9">
        <w:t xml:space="preserve"> </w:t>
      </w:r>
      <w:proofErr w:type="spellStart"/>
      <w:r w:rsidRPr="00C516C9">
        <w:t>adipiscing</w:t>
      </w:r>
      <w:proofErr w:type="spellEnd"/>
      <w:r w:rsidRPr="00C516C9">
        <w:t xml:space="preserve"> </w:t>
      </w:r>
      <w:proofErr w:type="spellStart"/>
      <w:r w:rsidRPr="00C516C9">
        <w:t>elit</w:t>
      </w:r>
      <w:proofErr w:type="spellEnd"/>
      <w:r w:rsidRPr="00C516C9">
        <w:t xml:space="preserve">. </w:t>
      </w:r>
      <w:proofErr w:type="spellStart"/>
      <w:r w:rsidRPr="00C516C9">
        <w:t>Aenean</w:t>
      </w:r>
      <w:proofErr w:type="spellEnd"/>
      <w:r w:rsidRPr="00C516C9">
        <w:t xml:space="preserve"> </w:t>
      </w:r>
      <w:proofErr w:type="spellStart"/>
      <w:r w:rsidRPr="00C516C9">
        <w:t>commodo</w:t>
      </w:r>
      <w:proofErr w:type="spellEnd"/>
      <w:r w:rsidRPr="00C516C9">
        <w:t xml:space="preserve"> ligula </w:t>
      </w:r>
      <w:proofErr w:type="spellStart"/>
      <w:r w:rsidRPr="00C516C9">
        <w:t>eget</w:t>
      </w:r>
      <w:proofErr w:type="spellEnd"/>
      <w:r w:rsidRPr="00C516C9">
        <w:t xml:space="preserve"> dolor. </w:t>
      </w:r>
      <w:proofErr w:type="spellStart"/>
      <w:r w:rsidRPr="00C516C9">
        <w:t>Aenean</w:t>
      </w:r>
      <w:proofErr w:type="spellEnd"/>
      <w:r w:rsidRPr="00C516C9">
        <w:t xml:space="preserve"> </w:t>
      </w:r>
      <w:proofErr w:type="spellStart"/>
      <w:r w:rsidRPr="00C516C9">
        <w:t>massa</w:t>
      </w:r>
      <w:proofErr w:type="spellEnd"/>
      <w:r w:rsidRPr="00C516C9">
        <w:t>.</w:t>
      </w:r>
    </w:p>
    <w:tbl>
      <w:tblPr>
        <w:tblStyle w:val="FNCTable"/>
        <w:tblW w:w="0" w:type="auto"/>
        <w:tblInd w:w="0" w:type="dxa"/>
        <w:tblLook w:val="04A0" w:firstRow="1" w:lastRow="0" w:firstColumn="1" w:lastColumn="0" w:noHBand="0" w:noVBand="1"/>
      </w:tblPr>
      <w:tblGrid>
        <w:gridCol w:w="648"/>
        <w:gridCol w:w="7771"/>
        <w:gridCol w:w="1373"/>
      </w:tblGrid>
      <w:tr w:rsidR="00B34D40" w:rsidRPr="00730D4F" w14:paraId="4A02E677" w14:textId="77777777" w:rsidTr="0083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AEE564" w14:textId="77777777" w:rsidR="00B34D40" w:rsidRPr="00730D4F" w:rsidRDefault="00B34D40" w:rsidP="000D48C2">
            <w:r w:rsidRPr="00730D4F">
              <w:t>FS ID</w:t>
            </w:r>
          </w:p>
        </w:tc>
        <w:tc>
          <w:tcPr>
            <w:tcW w:w="0" w:type="auto"/>
          </w:tcPr>
          <w:p w14:paraId="56A312A1" w14:textId="77777777" w:rsidR="00B34D40" w:rsidRPr="00730D4F" w:rsidRDefault="00B34D40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>Functions/Adjustments in Snow</w:t>
            </w:r>
          </w:p>
        </w:tc>
        <w:tc>
          <w:tcPr>
            <w:tcW w:w="0" w:type="auto"/>
          </w:tcPr>
          <w:p w14:paraId="490E9A81" w14:textId="77777777" w:rsidR="00B34D40" w:rsidRPr="00730D4F" w:rsidRDefault="00B34D40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 xml:space="preserve">Category </w:t>
            </w:r>
          </w:p>
          <w:p w14:paraId="504A35E8" w14:textId="77777777" w:rsidR="00B34D40" w:rsidRPr="00730D4F" w:rsidRDefault="00B34D40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rPr>
                <w:sz w:val="12"/>
              </w:rPr>
              <w:t>(</w:t>
            </w:r>
            <w:proofErr w:type="spellStart"/>
            <w:r w:rsidRPr="00730D4F">
              <w:rPr>
                <w:sz w:val="12"/>
              </w:rPr>
              <w:t>ootb</w:t>
            </w:r>
            <w:proofErr w:type="spellEnd"/>
            <w:r w:rsidRPr="00730D4F">
              <w:rPr>
                <w:sz w:val="12"/>
              </w:rPr>
              <w:t>, config, dev)</w:t>
            </w:r>
          </w:p>
        </w:tc>
      </w:tr>
      <w:tr w:rsidR="00B34D40" w14:paraId="1967420B" w14:textId="77777777" w:rsidTr="0083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02D42" w14:textId="63EA8BC4" w:rsidR="00B34D40" w:rsidRDefault="00B90682" w:rsidP="000D48C2">
            <w:r>
              <w:t>1</w:t>
            </w:r>
          </w:p>
        </w:tc>
        <w:tc>
          <w:tcPr>
            <w:tcW w:w="0" w:type="auto"/>
          </w:tcPr>
          <w:p w14:paraId="16909FDD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5AE5287F" w14:textId="17F469EE" w:rsidR="00B34D40" w:rsidRDefault="00B34D40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44F8327" w14:textId="4D0F2D30" w:rsidR="00B34D40" w:rsidRDefault="00015039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OOTB</w:t>
            </w:r>
          </w:p>
        </w:tc>
      </w:tr>
      <w:tr w:rsidR="00B34D40" w14:paraId="54D87A17" w14:textId="77777777" w:rsidTr="0083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D4F6D" w14:textId="3800BB44" w:rsidR="00B34D40" w:rsidRDefault="00B90682" w:rsidP="000D48C2">
            <w:r>
              <w:t>2</w:t>
            </w:r>
          </w:p>
        </w:tc>
        <w:tc>
          <w:tcPr>
            <w:tcW w:w="0" w:type="auto"/>
          </w:tcPr>
          <w:p w14:paraId="6532351B" w14:textId="77777777" w:rsidR="00C516C9" w:rsidRPr="001651F4" w:rsidRDefault="00C516C9" w:rsidP="00C51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7BBCE19C" w14:textId="455190F1" w:rsidR="00B34D40" w:rsidRDefault="00B34D40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82815C9" w14:textId="63771F65" w:rsidR="00B34D40" w:rsidRDefault="007A649B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Config/</w:t>
            </w:r>
            <w:r w:rsidR="00E452D6">
              <w:t>D</w:t>
            </w:r>
            <w:r>
              <w:t>ev</w:t>
            </w:r>
          </w:p>
        </w:tc>
      </w:tr>
    </w:tbl>
    <w:p w14:paraId="534761B3" w14:textId="379FCAC0" w:rsidR="00B34D40" w:rsidRDefault="00C302FA" w:rsidP="00C302FA">
      <w:pPr>
        <w:pStyle w:val="berschrift2"/>
        <w:ind w:left="851" w:hanging="851"/>
      </w:pPr>
      <w:bookmarkStart w:id="22" w:name="_Toc521053675"/>
      <w:proofErr w:type="spellStart"/>
      <w:r w:rsidRPr="00C302FA">
        <w:lastRenderedPageBreak/>
        <w:t>RfC</w:t>
      </w:r>
      <w:proofErr w:type="spellEnd"/>
      <w:r w:rsidRPr="00C302FA">
        <w:t xml:space="preserve"> </w:t>
      </w:r>
      <w:proofErr w:type="spellStart"/>
      <w:r w:rsidRPr="00C302FA">
        <w:t>Initialisation</w:t>
      </w:r>
      <w:proofErr w:type="spellEnd"/>
      <w:r w:rsidRPr="00C302FA">
        <w:t xml:space="preserve"> (entry points)</w:t>
      </w:r>
      <w:bookmarkEnd w:id="22"/>
    </w:p>
    <w:p w14:paraId="17EAA596" w14:textId="3BB677AA" w:rsidR="00C302FA" w:rsidRDefault="00682360" w:rsidP="00C516C9">
      <w:pPr>
        <w:pStyle w:val="berschrift3"/>
        <w:jc w:val="both"/>
      </w:pPr>
      <w:r>
        <w:t xml:space="preserve">REQ: </w:t>
      </w:r>
    </w:p>
    <w:p w14:paraId="05828112" w14:textId="77777777" w:rsidR="00C516C9" w:rsidRPr="001651F4" w:rsidRDefault="00C516C9" w:rsidP="00C516C9">
      <w:r w:rsidRPr="00C516C9">
        <w:t xml:space="preserve">Lorem ipsum dolor sit </w:t>
      </w:r>
      <w:proofErr w:type="spellStart"/>
      <w:r w:rsidRPr="00C516C9">
        <w:t>amet</w:t>
      </w:r>
      <w:proofErr w:type="spellEnd"/>
      <w:r w:rsidRPr="00C516C9">
        <w:t xml:space="preserve">, </w:t>
      </w:r>
      <w:proofErr w:type="spellStart"/>
      <w:r w:rsidRPr="00C516C9">
        <w:t>consectetuer</w:t>
      </w:r>
      <w:proofErr w:type="spellEnd"/>
      <w:r w:rsidRPr="00C516C9">
        <w:t xml:space="preserve"> </w:t>
      </w:r>
      <w:proofErr w:type="spellStart"/>
      <w:r w:rsidRPr="00C516C9">
        <w:t>adipiscing</w:t>
      </w:r>
      <w:proofErr w:type="spellEnd"/>
      <w:r w:rsidRPr="00C516C9">
        <w:t xml:space="preserve"> </w:t>
      </w:r>
      <w:proofErr w:type="spellStart"/>
      <w:r w:rsidRPr="00C516C9">
        <w:t>elit</w:t>
      </w:r>
      <w:proofErr w:type="spellEnd"/>
      <w:r w:rsidRPr="00C516C9">
        <w:t xml:space="preserve">. </w:t>
      </w:r>
      <w:proofErr w:type="spellStart"/>
      <w:r w:rsidRPr="00C516C9">
        <w:t>Aenean</w:t>
      </w:r>
      <w:proofErr w:type="spellEnd"/>
      <w:r w:rsidRPr="00C516C9">
        <w:t xml:space="preserve"> </w:t>
      </w:r>
      <w:proofErr w:type="spellStart"/>
      <w:r w:rsidRPr="00C516C9">
        <w:t>commodo</w:t>
      </w:r>
      <w:proofErr w:type="spellEnd"/>
      <w:r w:rsidRPr="00C516C9">
        <w:t xml:space="preserve"> ligula </w:t>
      </w:r>
      <w:proofErr w:type="spellStart"/>
      <w:r w:rsidRPr="00C516C9">
        <w:t>eget</w:t>
      </w:r>
      <w:proofErr w:type="spellEnd"/>
      <w:r w:rsidRPr="00C516C9">
        <w:t xml:space="preserve"> dolor. </w:t>
      </w:r>
      <w:proofErr w:type="spellStart"/>
      <w:r w:rsidRPr="00C516C9">
        <w:t>Aenean</w:t>
      </w:r>
      <w:proofErr w:type="spellEnd"/>
      <w:r w:rsidRPr="00C516C9">
        <w:t xml:space="preserve"> </w:t>
      </w:r>
      <w:proofErr w:type="spellStart"/>
      <w:r w:rsidRPr="00C516C9">
        <w:t>massa</w:t>
      </w:r>
      <w:proofErr w:type="spellEnd"/>
      <w:r w:rsidRPr="00C516C9">
        <w:t>.</w:t>
      </w:r>
    </w:p>
    <w:tbl>
      <w:tblPr>
        <w:tblStyle w:val="FNCTable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20"/>
        <w:gridCol w:w="7736"/>
        <w:gridCol w:w="1436"/>
      </w:tblGrid>
      <w:tr w:rsidR="00B76D18" w:rsidRPr="00730D4F" w14:paraId="0FA359D9" w14:textId="77777777" w:rsidTr="00B76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47C91EE6" w14:textId="77777777" w:rsidR="00F84F66" w:rsidRPr="00730D4F" w:rsidRDefault="00F84F66" w:rsidP="000D48C2">
            <w:r w:rsidRPr="00730D4F">
              <w:t>FS ID</w:t>
            </w:r>
          </w:p>
        </w:tc>
        <w:tc>
          <w:tcPr>
            <w:tcW w:w="7736" w:type="dxa"/>
          </w:tcPr>
          <w:p w14:paraId="09B3499B" w14:textId="77777777" w:rsidR="00F84F66" w:rsidRPr="00730D4F" w:rsidRDefault="00F84F66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>Functions/Adjustments in Snow</w:t>
            </w:r>
          </w:p>
        </w:tc>
        <w:tc>
          <w:tcPr>
            <w:tcW w:w="1436" w:type="dxa"/>
          </w:tcPr>
          <w:p w14:paraId="3E1B6FF0" w14:textId="77777777" w:rsidR="00F84F66" w:rsidRPr="00730D4F" w:rsidRDefault="00F84F66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 xml:space="preserve">Category </w:t>
            </w:r>
          </w:p>
          <w:p w14:paraId="3DA21F9B" w14:textId="77777777" w:rsidR="00F84F66" w:rsidRPr="00730D4F" w:rsidRDefault="00F84F66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rPr>
                <w:sz w:val="12"/>
              </w:rPr>
              <w:t>(</w:t>
            </w:r>
            <w:proofErr w:type="spellStart"/>
            <w:r w:rsidRPr="00730D4F">
              <w:rPr>
                <w:sz w:val="12"/>
              </w:rPr>
              <w:t>ootb</w:t>
            </w:r>
            <w:proofErr w:type="spellEnd"/>
            <w:r w:rsidRPr="00730D4F">
              <w:rPr>
                <w:sz w:val="12"/>
              </w:rPr>
              <w:t>, config, dev)</w:t>
            </w:r>
          </w:p>
        </w:tc>
      </w:tr>
      <w:tr w:rsidR="00B76D18" w14:paraId="131D0802" w14:textId="77777777" w:rsidTr="00B7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08BA99D3" w14:textId="5A4F04E6" w:rsidR="00F84F66" w:rsidRDefault="00C1652A" w:rsidP="000D48C2">
            <w:proofErr w:type="spellStart"/>
            <w:r>
              <w:t>n.a.</w:t>
            </w:r>
            <w:proofErr w:type="spellEnd"/>
          </w:p>
        </w:tc>
        <w:tc>
          <w:tcPr>
            <w:tcW w:w="7736" w:type="dxa"/>
          </w:tcPr>
          <w:p w14:paraId="0B29C21E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79ABEBC5" w14:textId="621999AF" w:rsidR="00F84F66" w:rsidRDefault="00F84F66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14:paraId="5380E6A4" w14:textId="3F0ADA6D" w:rsidR="00F84F66" w:rsidRDefault="00C1652A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n.a.</w:t>
            </w:r>
            <w:proofErr w:type="spellEnd"/>
          </w:p>
        </w:tc>
      </w:tr>
      <w:tr w:rsidR="00B76D18" w14:paraId="6892F40B" w14:textId="77777777" w:rsidTr="00B76D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5BC8F3D1" w14:textId="09BE6DFC" w:rsidR="00F84F66" w:rsidRDefault="008479D5" w:rsidP="000D48C2">
            <w:r>
              <w:t>1</w:t>
            </w:r>
          </w:p>
        </w:tc>
        <w:tc>
          <w:tcPr>
            <w:tcW w:w="7736" w:type="dxa"/>
          </w:tcPr>
          <w:p w14:paraId="544DEA99" w14:textId="77777777" w:rsidR="00C516C9" w:rsidRPr="001651F4" w:rsidRDefault="00C516C9" w:rsidP="00C51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473E7084" w14:textId="5C08AFD2" w:rsidR="00F84F66" w:rsidRDefault="00F84F66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6" w:type="dxa"/>
          </w:tcPr>
          <w:p w14:paraId="416F5EC1" w14:textId="2BC9DC22" w:rsidR="00F84F66" w:rsidRDefault="00A476CB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OOTB</w:t>
            </w:r>
          </w:p>
        </w:tc>
      </w:tr>
      <w:tr w:rsidR="00B76D18" w14:paraId="6AB6ED6E" w14:textId="77777777" w:rsidTr="00B7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696A31ED" w14:textId="06BF75FF" w:rsidR="00FC4AA2" w:rsidDel="00B90682" w:rsidRDefault="00FC4AA2" w:rsidP="000D48C2">
            <w:r>
              <w:t>2</w:t>
            </w:r>
          </w:p>
        </w:tc>
        <w:tc>
          <w:tcPr>
            <w:tcW w:w="7736" w:type="dxa"/>
          </w:tcPr>
          <w:p w14:paraId="13DA02CE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2A0A3E0C" w14:textId="4C2DCB38" w:rsidR="00FC4AA2" w:rsidRDefault="00FC4AA2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14:paraId="65FB09E1" w14:textId="267F4F29" w:rsidR="00FC4AA2" w:rsidRDefault="00FC4AA2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OOTB</w:t>
            </w:r>
          </w:p>
        </w:tc>
      </w:tr>
      <w:tr w:rsidR="00B76D18" w14:paraId="0F1A5C94" w14:textId="77777777" w:rsidTr="00B76D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146143AD" w14:textId="7D4A9A55" w:rsidR="00B90682" w:rsidDel="00B90682" w:rsidRDefault="00FC4AA2" w:rsidP="000D48C2">
            <w:r>
              <w:t>3</w:t>
            </w:r>
          </w:p>
        </w:tc>
        <w:tc>
          <w:tcPr>
            <w:tcW w:w="7736" w:type="dxa"/>
          </w:tcPr>
          <w:p w14:paraId="4C1606B8" w14:textId="77777777" w:rsidR="00C516C9" w:rsidRPr="001651F4" w:rsidRDefault="00C516C9" w:rsidP="00C51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726E0781" w14:textId="71FB2DB9" w:rsidR="00B90682" w:rsidRDefault="00B90682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6" w:type="dxa"/>
          </w:tcPr>
          <w:p w14:paraId="0222E0E5" w14:textId="785553C6" w:rsidR="00B90682" w:rsidRDefault="00B90682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OOTB</w:t>
            </w:r>
          </w:p>
        </w:tc>
      </w:tr>
      <w:tr w:rsidR="00B76D18" w14:paraId="4BBF067A" w14:textId="77777777" w:rsidTr="00B7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6EC3DA66" w14:textId="1CA5E26F" w:rsidR="008F3FD3" w:rsidRDefault="00FC4AA2" w:rsidP="000D48C2">
            <w:r>
              <w:t>4</w:t>
            </w:r>
          </w:p>
        </w:tc>
        <w:tc>
          <w:tcPr>
            <w:tcW w:w="7736" w:type="dxa"/>
          </w:tcPr>
          <w:p w14:paraId="7531DF3D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6A9E73B0" w14:textId="040CAC12" w:rsidR="008F3FD3" w:rsidRDefault="008F3FD3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14:paraId="5BC911DC" w14:textId="6D91F60B" w:rsidR="008F3FD3" w:rsidRDefault="008F3FD3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implemented</w:t>
            </w:r>
            <w:r w:rsidR="00C66DB8">
              <w:t xml:space="preserve"> in current release</w:t>
            </w:r>
          </w:p>
        </w:tc>
      </w:tr>
    </w:tbl>
    <w:p w14:paraId="1D7A5F6B" w14:textId="217C3356" w:rsidR="00392E0C" w:rsidRDefault="00392E0C">
      <w:pPr>
        <w:spacing w:after="0" w:line="240" w:lineRule="auto"/>
        <w:rPr>
          <w:rFonts w:cs="Times New Roman"/>
          <w:b/>
          <w:bCs/>
          <w:color w:val="215AA5"/>
        </w:rPr>
      </w:pPr>
    </w:p>
    <w:p w14:paraId="1C55EE5F" w14:textId="7B84B933" w:rsidR="00101B28" w:rsidRDefault="00F84F66" w:rsidP="00C516C9">
      <w:pPr>
        <w:pStyle w:val="berschrift3"/>
      </w:pPr>
      <w:r>
        <w:t xml:space="preserve"> </w:t>
      </w:r>
      <w:r w:rsidR="00101B28" w:rsidRPr="000F78B0">
        <w:t>Ticket Templates</w:t>
      </w:r>
    </w:p>
    <w:p w14:paraId="70EEF839" w14:textId="77777777" w:rsidR="00C516C9" w:rsidRPr="001651F4" w:rsidRDefault="00C516C9" w:rsidP="00C516C9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C516C9">
        <w:t xml:space="preserve">Lorem ipsum dolor sit </w:t>
      </w:r>
      <w:proofErr w:type="spellStart"/>
      <w:r w:rsidRPr="00C516C9">
        <w:t>amet</w:t>
      </w:r>
      <w:proofErr w:type="spellEnd"/>
      <w:r w:rsidRPr="00C516C9">
        <w:t xml:space="preserve">, </w:t>
      </w:r>
      <w:proofErr w:type="spellStart"/>
      <w:r w:rsidRPr="00C516C9">
        <w:t>consectetuer</w:t>
      </w:r>
      <w:proofErr w:type="spellEnd"/>
      <w:r w:rsidRPr="00C516C9">
        <w:t xml:space="preserve"> </w:t>
      </w:r>
      <w:proofErr w:type="spellStart"/>
      <w:r w:rsidRPr="00C516C9">
        <w:t>adipiscing</w:t>
      </w:r>
      <w:proofErr w:type="spellEnd"/>
      <w:r w:rsidRPr="00C516C9">
        <w:t xml:space="preserve"> </w:t>
      </w:r>
      <w:proofErr w:type="spellStart"/>
      <w:r w:rsidRPr="00C516C9">
        <w:t>elit</w:t>
      </w:r>
      <w:proofErr w:type="spellEnd"/>
      <w:r w:rsidRPr="00C516C9">
        <w:t xml:space="preserve">. </w:t>
      </w:r>
      <w:proofErr w:type="spellStart"/>
      <w:r w:rsidRPr="00C516C9">
        <w:t>Aenean</w:t>
      </w:r>
      <w:proofErr w:type="spellEnd"/>
      <w:r w:rsidRPr="00C516C9">
        <w:t xml:space="preserve"> </w:t>
      </w:r>
      <w:proofErr w:type="spellStart"/>
      <w:r w:rsidRPr="00C516C9">
        <w:t>commodo</w:t>
      </w:r>
      <w:proofErr w:type="spellEnd"/>
      <w:r w:rsidRPr="00C516C9">
        <w:t xml:space="preserve"> ligula </w:t>
      </w:r>
      <w:proofErr w:type="spellStart"/>
      <w:r w:rsidRPr="00C516C9">
        <w:t>eget</w:t>
      </w:r>
      <w:proofErr w:type="spellEnd"/>
      <w:r w:rsidRPr="00C516C9">
        <w:t xml:space="preserve"> dolor. </w:t>
      </w:r>
      <w:proofErr w:type="spellStart"/>
      <w:r w:rsidRPr="00C516C9">
        <w:t>Aenean</w:t>
      </w:r>
      <w:proofErr w:type="spellEnd"/>
      <w:r w:rsidRPr="00C516C9">
        <w:t xml:space="preserve"> </w:t>
      </w:r>
      <w:proofErr w:type="spellStart"/>
      <w:r w:rsidRPr="00C516C9">
        <w:t>massa</w:t>
      </w:r>
      <w:proofErr w:type="spellEnd"/>
      <w:r w:rsidRPr="00C516C9">
        <w:t>.</w:t>
      </w:r>
    </w:p>
    <w:p w14:paraId="0E5C3C84" w14:textId="012DF8CB" w:rsidR="00BC4187" w:rsidRPr="00236FF4" w:rsidRDefault="009C389B" w:rsidP="007472EC">
      <w:pPr>
        <w:pStyle w:val="berschrift4"/>
        <w:rPr>
          <w:b/>
        </w:rPr>
      </w:pPr>
      <w:r w:rsidRPr="00236FF4">
        <w:rPr>
          <w:b/>
        </w:rPr>
        <w:lastRenderedPageBreak/>
        <w:t>Template Administration</w:t>
      </w:r>
    </w:p>
    <w:p w14:paraId="42C95D82" w14:textId="1AB5A682" w:rsidR="009C389B" w:rsidRPr="00236FF4" w:rsidRDefault="007472EC" w:rsidP="007472EC">
      <w:pPr>
        <w:pStyle w:val="berschrift5"/>
        <w:rPr>
          <w:b/>
          <w:i w:val="0"/>
        </w:rPr>
      </w:pPr>
      <w:r w:rsidRPr="00236FF4">
        <w:rPr>
          <w:b/>
          <w:i w:val="0"/>
        </w:rPr>
        <w:t>REQ</w:t>
      </w:r>
    </w:p>
    <w:tbl>
      <w:tblPr>
        <w:tblStyle w:val="FNCTable"/>
        <w:tblW w:w="0" w:type="auto"/>
        <w:tblLook w:val="04A0" w:firstRow="1" w:lastRow="0" w:firstColumn="1" w:lastColumn="0" w:noHBand="0" w:noVBand="1"/>
      </w:tblPr>
      <w:tblGrid>
        <w:gridCol w:w="827"/>
        <w:gridCol w:w="7303"/>
        <w:gridCol w:w="1549"/>
      </w:tblGrid>
      <w:tr w:rsidR="00820724" w:rsidRPr="00730D4F" w14:paraId="4B4AAD7B" w14:textId="77777777" w:rsidTr="00154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D9C4B61" w14:textId="77777777" w:rsidR="00820724" w:rsidRPr="00730D4F" w:rsidRDefault="00820724" w:rsidP="000D48C2">
            <w:r w:rsidRPr="00730D4F">
              <w:t>FS ID</w:t>
            </w:r>
          </w:p>
        </w:tc>
        <w:tc>
          <w:tcPr>
            <w:tcW w:w="7313" w:type="dxa"/>
          </w:tcPr>
          <w:p w14:paraId="2004C6DF" w14:textId="77777777" w:rsidR="00820724" w:rsidRPr="00730D4F" w:rsidRDefault="00820724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>Functions/Adjustments in Snow</w:t>
            </w:r>
          </w:p>
        </w:tc>
        <w:tc>
          <w:tcPr>
            <w:tcW w:w="1550" w:type="dxa"/>
          </w:tcPr>
          <w:p w14:paraId="724E0B96" w14:textId="77777777" w:rsidR="00820724" w:rsidRPr="00730D4F" w:rsidRDefault="00820724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 xml:space="preserve">Category </w:t>
            </w:r>
          </w:p>
          <w:p w14:paraId="371F6AA3" w14:textId="77777777" w:rsidR="00820724" w:rsidRPr="00730D4F" w:rsidRDefault="00820724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rPr>
                <w:sz w:val="12"/>
              </w:rPr>
              <w:t>(</w:t>
            </w:r>
            <w:proofErr w:type="spellStart"/>
            <w:r w:rsidRPr="00730D4F">
              <w:rPr>
                <w:sz w:val="12"/>
              </w:rPr>
              <w:t>ootb</w:t>
            </w:r>
            <w:proofErr w:type="spellEnd"/>
            <w:r w:rsidRPr="00730D4F">
              <w:rPr>
                <w:sz w:val="12"/>
              </w:rPr>
              <w:t>, config, dev)</w:t>
            </w:r>
          </w:p>
        </w:tc>
      </w:tr>
      <w:tr w:rsidR="00820724" w14:paraId="20D17D57" w14:textId="77777777" w:rsidTr="0015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AEE1F5A" w14:textId="4E0DA45F" w:rsidR="00820724" w:rsidRDefault="00220CA3" w:rsidP="000D48C2">
            <w:proofErr w:type="spellStart"/>
            <w:r>
              <w:t>n.a.</w:t>
            </w:r>
            <w:proofErr w:type="spellEnd"/>
          </w:p>
        </w:tc>
        <w:tc>
          <w:tcPr>
            <w:tcW w:w="7313" w:type="dxa"/>
          </w:tcPr>
          <w:p w14:paraId="2DC53570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6C358719" w14:textId="45C1902F" w:rsidR="00236FF4" w:rsidRDefault="00236FF4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0" w:type="dxa"/>
          </w:tcPr>
          <w:p w14:paraId="5C8CCE41" w14:textId="085471C3" w:rsidR="00820724" w:rsidRDefault="00220CA3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n.a.</w:t>
            </w:r>
            <w:proofErr w:type="spellEnd"/>
          </w:p>
        </w:tc>
      </w:tr>
      <w:tr w:rsidR="00820724" w14:paraId="740AB0A0" w14:textId="77777777" w:rsidTr="0015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1FC23166" w14:textId="2F837DB1" w:rsidR="00820724" w:rsidRDefault="00220CA3" w:rsidP="000D48C2">
            <w:r>
              <w:t>1</w:t>
            </w:r>
          </w:p>
        </w:tc>
        <w:tc>
          <w:tcPr>
            <w:tcW w:w="7313" w:type="dxa"/>
          </w:tcPr>
          <w:p w14:paraId="6E3EBFD5" w14:textId="77777777" w:rsidR="00C516C9" w:rsidRPr="001651F4" w:rsidRDefault="00C516C9" w:rsidP="00C51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77EDD1C5" w14:textId="019FE5C7" w:rsidR="00820724" w:rsidRDefault="00820724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0" w:type="dxa"/>
          </w:tcPr>
          <w:p w14:paraId="799569D9" w14:textId="6279B043" w:rsidR="00820724" w:rsidRDefault="00220CA3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</w:t>
            </w:r>
          </w:p>
        </w:tc>
      </w:tr>
      <w:tr w:rsidR="00236FF4" w14:paraId="40A08E5C" w14:textId="77777777" w:rsidTr="0015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205E2F9C" w14:textId="30EE47DD" w:rsidR="00236FF4" w:rsidRDefault="00236FF4" w:rsidP="000D48C2">
            <w:r>
              <w:t>2</w:t>
            </w:r>
          </w:p>
        </w:tc>
        <w:tc>
          <w:tcPr>
            <w:tcW w:w="7313" w:type="dxa"/>
          </w:tcPr>
          <w:p w14:paraId="074496F0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58553469" w14:textId="78524596" w:rsidR="00236FF4" w:rsidRDefault="00236FF4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.</w:t>
            </w:r>
          </w:p>
        </w:tc>
        <w:tc>
          <w:tcPr>
            <w:tcW w:w="1550" w:type="dxa"/>
          </w:tcPr>
          <w:p w14:paraId="57C87796" w14:textId="23FA6637" w:rsidR="00236FF4" w:rsidRDefault="00236FF4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OOTB</w:t>
            </w:r>
          </w:p>
        </w:tc>
      </w:tr>
      <w:tr w:rsidR="00236FF4" w14:paraId="792B06A0" w14:textId="77777777" w:rsidTr="0015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1F01678" w14:textId="19D0B5D6" w:rsidR="00236FF4" w:rsidRDefault="00236FF4" w:rsidP="000D48C2">
            <w:r>
              <w:t>3</w:t>
            </w:r>
          </w:p>
        </w:tc>
        <w:tc>
          <w:tcPr>
            <w:tcW w:w="7313" w:type="dxa"/>
          </w:tcPr>
          <w:p w14:paraId="76DB9119" w14:textId="77777777" w:rsidR="00C516C9" w:rsidRPr="001651F4" w:rsidRDefault="00C516C9" w:rsidP="00C51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329AE378" w14:textId="6D5F2A02" w:rsidR="00236FF4" w:rsidRDefault="00236FF4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50" w:type="dxa"/>
          </w:tcPr>
          <w:p w14:paraId="7B153F51" w14:textId="2AE2F96B" w:rsidR="00236FF4" w:rsidRDefault="00236FF4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 w:rsidR="00E452D6">
              <w:t>ev</w:t>
            </w:r>
          </w:p>
        </w:tc>
      </w:tr>
      <w:tr w:rsidR="00236FF4" w14:paraId="6262080E" w14:textId="77777777" w:rsidTr="0015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090C89B0" w14:textId="135BF80F" w:rsidR="00236FF4" w:rsidRDefault="00236FF4" w:rsidP="000D48C2">
            <w:r>
              <w:t>4</w:t>
            </w:r>
          </w:p>
        </w:tc>
        <w:tc>
          <w:tcPr>
            <w:tcW w:w="7313" w:type="dxa"/>
          </w:tcPr>
          <w:p w14:paraId="08497AA6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410ADB30" w14:textId="605A6E61" w:rsidR="00236FF4" w:rsidRDefault="00236FF4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50" w:type="dxa"/>
          </w:tcPr>
          <w:p w14:paraId="58878765" w14:textId="60873731" w:rsidR="00236FF4" w:rsidRDefault="00236FF4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E452D6">
              <w:t>ev</w:t>
            </w:r>
          </w:p>
        </w:tc>
      </w:tr>
      <w:tr w:rsidR="00236FF4" w14:paraId="265E471B" w14:textId="77777777" w:rsidTr="0015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BD8E2BE" w14:textId="04A9F009" w:rsidR="00236FF4" w:rsidRDefault="00236FF4" w:rsidP="000D48C2">
            <w:r>
              <w:t>5</w:t>
            </w:r>
          </w:p>
        </w:tc>
        <w:tc>
          <w:tcPr>
            <w:tcW w:w="7313" w:type="dxa"/>
          </w:tcPr>
          <w:p w14:paraId="53549098" w14:textId="77777777" w:rsidR="00C516C9" w:rsidRPr="001651F4" w:rsidRDefault="00C516C9" w:rsidP="00C51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7A7F886F" w14:textId="05F2EC01" w:rsidR="00236FF4" w:rsidRDefault="00236FF4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50" w:type="dxa"/>
          </w:tcPr>
          <w:p w14:paraId="09A1FC72" w14:textId="3E5D2AEB" w:rsidR="00236FF4" w:rsidRDefault="00236FF4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 w:rsidR="00E452D6">
              <w:t>ev</w:t>
            </w:r>
          </w:p>
        </w:tc>
      </w:tr>
      <w:tr w:rsidR="00236FF4" w14:paraId="642D0DA4" w14:textId="77777777" w:rsidTr="0015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455A1AE0" w14:textId="7ECF477C" w:rsidR="00236FF4" w:rsidRDefault="00236FF4" w:rsidP="000D48C2">
            <w:r>
              <w:t>6</w:t>
            </w:r>
          </w:p>
        </w:tc>
        <w:tc>
          <w:tcPr>
            <w:tcW w:w="7313" w:type="dxa"/>
          </w:tcPr>
          <w:p w14:paraId="0D05F957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2CC5CBAF" w14:textId="6E3BF3D4" w:rsidR="00236FF4" w:rsidRDefault="00236FF4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50" w:type="dxa"/>
          </w:tcPr>
          <w:p w14:paraId="3B23B6EA" w14:textId="1744443A" w:rsidR="00236FF4" w:rsidRDefault="00236FF4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E452D6">
              <w:t>onfig</w:t>
            </w:r>
          </w:p>
        </w:tc>
      </w:tr>
      <w:tr w:rsidR="00142162" w14:paraId="1B556B12" w14:textId="77777777" w:rsidTr="0015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637333EA" w14:textId="5672621C" w:rsidR="00142162" w:rsidRDefault="00142162" w:rsidP="000D48C2">
            <w:r>
              <w:t>7</w:t>
            </w:r>
          </w:p>
        </w:tc>
        <w:tc>
          <w:tcPr>
            <w:tcW w:w="7313" w:type="dxa"/>
          </w:tcPr>
          <w:p w14:paraId="2F142044" w14:textId="77777777" w:rsidR="00C516C9" w:rsidRPr="001651F4" w:rsidRDefault="00C516C9" w:rsidP="00C51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559B7358" w14:textId="393B32AE" w:rsidR="00142162" w:rsidRDefault="00142162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50" w:type="dxa"/>
          </w:tcPr>
          <w:p w14:paraId="47A4E0EB" w14:textId="30FA2A28" w:rsidR="00142162" w:rsidRDefault="00142162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 w:rsidR="00E452D6">
              <w:t>onfig</w:t>
            </w:r>
          </w:p>
        </w:tc>
      </w:tr>
      <w:tr w:rsidR="00142162" w14:paraId="0D881F28" w14:textId="77777777" w:rsidTr="0015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</w:tcPr>
          <w:p w14:paraId="51CBBDFE" w14:textId="3D9DCD48" w:rsidR="00142162" w:rsidRDefault="00142162" w:rsidP="000D48C2">
            <w:r>
              <w:lastRenderedPageBreak/>
              <w:t>8</w:t>
            </w:r>
          </w:p>
        </w:tc>
        <w:tc>
          <w:tcPr>
            <w:tcW w:w="7313" w:type="dxa"/>
          </w:tcPr>
          <w:p w14:paraId="11271FA3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1044A3E6" w14:textId="3226AF7D" w:rsidR="00142162" w:rsidRDefault="00142162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50" w:type="dxa"/>
          </w:tcPr>
          <w:p w14:paraId="3450743D" w14:textId="08300625" w:rsidR="00142162" w:rsidRDefault="00142162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E452D6">
              <w:t>ev</w:t>
            </w:r>
          </w:p>
        </w:tc>
      </w:tr>
    </w:tbl>
    <w:p w14:paraId="42151899" w14:textId="74DAFD87" w:rsidR="009C389B" w:rsidRPr="007216D2" w:rsidRDefault="007472EC" w:rsidP="007472EC">
      <w:pPr>
        <w:pStyle w:val="berschrift5"/>
        <w:rPr>
          <w:b/>
          <w:i w:val="0"/>
        </w:rPr>
      </w:pPr>
      <w:r w:rsidRPr="007216D2">
        <w:rPr>
          <w:b/>
          <w:i w:val="0"/>
        </w:rPr>
        <w:t>REQ</w:t>
      </w:r>
    </w:p>
    <w:tbl>
      <w:tblPr>
        <w:tblStyle w:val="FNCTable"/>
        <w:tblW w:w="0" w:type="auto"/>
        <w:tblLook w:val="04A0" w:firstRow="1" w:lastRow="0" w:firstColumn="1" w:lastColumn="0" w:noHBand="0" w:noVBand="1"/>
      </w:tblPr>
      <w:tblGrid>
        <w:gridCol w:w="872"/>
        <w:gridCol w:w="7371"/>
        <w:gridCol w:w="1436"/>
      </w:tblGrid>
      <w:tr w:rsidR="00820724" w:rsidRPr="00730D4F" w14:paraId="2517B764" w14:textId="77777777" w:rsidTr="00215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1093086" w14:textId="77777777" w:rsidR="00820724" w:rsidRPr="00730D4F" w:rsidRDefault="00820724" w:rsidP="000D48C2">
            <w:r w:rsidRPr="00730D4F">
              <w:t>FS ID</w:t>
            </w:r>
          </w:p>
        </w:tc>
        <w:tc>
          <w:tcPr>
            <w:tcW w:w="7371" w:type="dxa"/>
          </w:tcPr>
          <w:p w14:paraId="08976E7B" w14:textId="77777777" w:rsidR="00820724" w:rsidRPr="00730D4F" w:rsidRDefault="00820724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>Functions/Adjustments in Snow</w:t>
            </w:r>
          </w:p>
        </w:tc>
        <w:tc>
          <w:tcPr>
            <w:tcW w:w="1436" w:type="dxa"/>
          </w:tcPr>
          <w:p w14:paraId="34762A71" w14:textId="77777777" w:rsidR="00820724" w:rsidRPr="00730D4F" w:rsidRDefault="00820724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 xml:space="preserve">Category </w:t>
            </w:r>
          </w:p>
          <w:p w14:paraId="34470F03" w14:textId="77777777" w:rsidR="00820724" w:rsidRPr="00730D4F" w:rsidRDefault="00820724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rPr>
                <w:sz w:val="12"/>
              </w:rPr>
              <w:t>(</w:t>
            </w:r>
            <w:proofErr w:type="spellStart"/>
            <w:r w:rsidRPr="00730D4F">
              <w:rPr>
                <w:sz w:val="12"/>
              </w:rPr>
              <w:t>ootb</w:t>
            </w:r>
            <w:proofErr w:type="spellEnd"/>
            <w:r w:rsidRPr="00730D4F">
              <w:rPr>
                <w:sz w:val="12"/>
              </w:rPr>
              <w:t>, config, dev)</w:t>
            </w:r>
          </w:p>
        </w:tc>
      </w:tr>
      <w:tr w:rsidR="006B537D" w14:paraId="10967D93" w14:textId="77777777" w:rsidTr="00215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13C09AF" w14:textId="0DCE80E2" w:rsidR="006B537D" w:rsidRDefault="006B537D" w:rsidP="0021538E">
            <w:proofErr w:type="spellStart"/>
            <w:r>
              <w:t>n.a.</w:t>
            </w:r>
            <w:proofErr w:type="spellEnd"/>
          </w:p>
        </w:tc>
        <w:tc>
          <w:tcPr>
            <w:tcW w:w="7371" w:type="dxa"/>
          </w:tcPr>
          <w:p w14:paraId="7468D5B2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074C5E43" w14:textId="24F55FCC" w:rsidR="007216D2" w:rsidRDefault="007216D2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14:paraId="17C8E218" w14:textId="4633037E" w:rsidR="006B537D" w:rsidRDefault="006B537D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n.a.</w:t>
            </w:r>
            <w:proofErr w:type="spellEnd"/>
          </w:p>
        </w:tc>
      </w:tr>
      <w:tr w:rsidR="00820724" w14:paraId="4810D9F0" w14:textId="77777777" w:rsidTr="002153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9E32DE1" w14:textId="0EB8C573" w:rsidR="00820724" w:rsidRDefault="0021538E" w:rsidP="0021538E">
            <w:r>
              <w:t>1</w:t>
            </w:r>
          </w:p>
        </w:tc>
        <w:tc>
          <w:tcPr>
            <w:tcW w:w="7371" w:type="dxa"/>
          </w:tcPr>
          <w:p w14:paraId="15BE09F6" w14:textId="77777777" w:rsidR="00C516C9" w:rsidRPr="001651F4" w:rsidRDefault="00C516C9" w:rsidP="00C51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3B63CD35" w14:textId="103D2B97" w:rsidR="00DA77A3" w:rsidRDefault="00DA77A3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36" w:type="dxa"/>
          </w:tcPr>
          <w:p w14:paraId="7EC43421" w14:textId="00AEB5FD" w:rsidR="00820724" w:rsidRDefault="00D56F0C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</w:t>
            </w:r>
            <w:r w:rsidR="00333D3D">
              <w:t>ev</w:t>
            </w:r>
          </w:p>
        </w:tc>
      </w:tr>
      <w:tr w:rsidR="00820724" w14:paraId="0197445C" w14:textId="77777777" w:rsidTr="00215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985A115" w14:textId="617B75FC" w:rsidR="00820724" w:rsidRDefault="00820724" w:rsidP="0021538E">
            <w:r>
              <w:t>2</w:t>
            </w:r>
          </w:p>
        </w:tc>
        <w:tc>
          <w:tcPr>
            <w:tcW w:w="7371" w:type="dxa"/>
          </w:tcPr>
          <w:p w14:paraId="711A4697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268174C1" w14:textId="3690EE7F" w:rsidR="00820724" w:rsidRPr="00BC3924" w:rsidRDefault="00820724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14:paraId="4F68C696" w14:textId="498860B5" w:rsidR="00820724" w:rsidRDefault="00D56F0C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33D3D">
              <w:t>onfig</w:t>
            </w:r>
          </w:p>
        </w:tc>
      </w:tr>
    </w:tbl>
    <w:p w14:paraId="21368335" w14:textId="2C2D3BAE" w:rsidR="009C389B" w:rsidRPr="007D20D0" w:rsidRDefault="007472EC" w:rsidP="007472EC">
      <w:pPr>
        <w:pStyle w:val="berschrift5"/>
        <w:rPr>
          <w:b/>
          <w:i w:val="0"/>
        </w:rPr>
      </w:pPr>
      <w:r w:rsidRPr="007D20D0">
        <w:rPr>
          <w:b/>
          <w:i w:val="0"/>
        </w:rPr>
        <w:t>REQ:</w:t>
      </w:r>
      <w:r w:rsidR="00C65A12" w:rsidRPr="007D20D0">
        <w:rPr>
          <w:b/>
          <w:i w:val="0"/>
        </w:rPr>
        <w:br/>
      </w:r>
    </w:p>
    <w:tbl>
      <w:tblPr>
        <w:tblStyle w:val="FNCTable"/>
        <w:tblW w:w="0" w:type="auto"/>
        <w:tblLook w:val="04A0" w:firstRow="1" w:lastRow="0" w:firstColumn="1" w:lastColumn="0" w:noHBand="0" w:noVBand="1"/>
      </w:tblPr>
      <w:tblGrid>
        <w:gridCol w:w="872"/>
        <w:gridCol w:w="7280"/>
        <w:gridCol w:w="1527"/>
      </w:tblGrid>
      <w:tr w:rsidR="00820724" w:rsidRPr="00730D4F" w14:paraId="79F8DBB7" w14:textId="77777777" w:rsidTr="005B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B123CB5" w14:textId="77777777" w:rsidR="00820724" w:rsidRPr="00730D4F" w:rsidRDefault="00820724" w:rsidP="000D48C2">
            <w:r w:rsidRPr="00730D4F">
              <w:t>FS ID</w:t>
            </w:r>
          </w:p>
        </w:tc>
        <w:tc>
          <w:tcPr>
            <w:tcW w:w="7280" w:type="dxa"/>
          </w:tcPr>
          <w:p w14:paraId="65AFE4B0" w14:textId="77777777" w:rsidR="00820724" w:rsidRPr="00730D4F" w:rsidRDefault="00820724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>Functions/Adjustments in Snow</w:t>
            </w:r>
          </w:p>
        </w:tc>
        <w:tc>
          <w:tcPr>
            <w:tcW w:w="1527" w:type="dxa"/>
          </w:tcPr>
          <w:p w14:paraId="27E51439" w14:textId="77777777" w:rsidR="00820724" w:rsidRPr="00730D4F" w:rsidRDefault="00820724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 xml:space="preserve">Category </w:t>
            </w:r>
          </w:p>
          <w:p w14:paraId="1A4591D8" w14:textId="77777777" w:rsidR="00820724" w:rsidRPr="00730D4F" w:rsidRDefault="00820724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rPr>
                <w:sz w:val="12"/>
              </w:rPr>
              <w:t>(</w:t>
            </w:r>
            <w:proofErr w:type="spellStart"/>
            <w:r w:rsidRPr="00730D4F">
              <w:rPr>
                <w:sz w:val="12"/>
              </w:rPr>
              <w:t>ootb</w:t>
            </w:r>
            <w:proofErr w:type="spellEnd"/>
            <w:r w:rsidRPr="00730D4F">
              <w:rPr>
                <w:sz w:val="12"/>
              </w:rPr>
              <w:t>, config, dev)</w:t>
            </w:r>
          </w:p>
        </w:tc>
      </w:tr>
      <w:tr w:rsidR="001D7AA3" w14:paraId="294504B0" w14:textId="77777777" w:rsidTr="005B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BD06075" w14:textId="57D1AD67" w:rsidR="001D7AA3" w:rsidDel="00DA078D" w:rsidRDefault="001D7AA3" w:rsidP="000D48C2">
            <w:proofErr w:type="spellStart"/>
            <w:r>
              <w:t>n.a.</w:t>
            </w:r>
            <w:proofErr w:type="spellEnd"/>
          </w:p>
        </w:tc>
        <w:tc>
          <w:tcPr>
            <w:tcW w:w="7280" w:type="dxa"/>
          </w:tcPr>
          <w:p w14:paraId="57455DF9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44114497" w14:textId="5E57542E" w:rsidR="007D20D0" w:rsidRDefault="007D20D0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658137C2" w14:textId="036F06AA" w:rsidR="001D7AA3" w:rsidRDefault="008F52A9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n.a.</w:t>
            </w:r>
            <w:proofErr w:type="spellEnd"/>
          </w:p>
        </w:tc>
      </w:tr>
      <w:tr w:rsidR="00701855" w14:paraId="63D73F18" w14:textId="77777777" w:rsidTr="005B19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806DDD9" w14:textId="6AEDAE28" w:rsidR="00701855" w:rsidRDefault="00701855" w:rsidP="000D48C2">
            <w:r>
              <w:t>1</w:t>
            </w:r>
          </w:p>
        </w:tc>
        <w:tc>
          <w:tcPr>
            <w:tcW w:w="7280" w:type="dxa"/>
          </w:tcPr>
          <w:p w14:paraId="0E364A91" w14:textId="77777777" w:rsidR="00C516C9" w:rsidRPr="001651F4" w:rsidRDefault="00C516C9" w:rsidP="00C51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6A79CB2F" w14:textId="1B32FD90" w:rsidR="00701855" w:rsidRDefault="00701855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5D74C5DB" w14:textId="4D0EE7E8" w:rsidR="00701855" w:rsidRDefault="006B537D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OOTB</w:t>
            </w:r>
          </w:p>
        </w:tc>
      </w:tr>
      <w:tr w:rsidR="00701855" w14:paraId="1E4B71BF" w14:textId="77777777" w:rsidTr="005B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B11E9EC" w14:textId="3B3F2380" w:rsidR="00701855" w:rsidRDefault="001D6D36" w:rsidP="000D48C2">
            <w:r>
              <w:lastRenderedPageBreak/>
              <w:t>2</w:t>
            </w:r>
          </w:p>
        </w:tc>
        <w:tc>
          <w:tcPr>
            <w:tcW w:w="7280" w:type="dxa"/>
          </w:tcPr>
          <w:p w14:paraId="3943D9D1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5947F90C" w14:textId="1C9FCB38" w:rsidR="00701855" w:rsidRPr="001D7AA3" w:rsidRDefault="00701855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392A13EE" w14:textId="0FF2E9A2" w:rsidR="00701855" w:rsidRDefault="00F62C38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8D05A3">
              <w:t>onfig</w:t>
            </w:r>
          </w:p>
        </w:tc>
      </w:tr>
      <w:tr w:rsidR="001318D5" w14:paraId="7389F2B0" w14:textId="77777777" w:rsidTr="005B19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DBB7ACB" w14:textId="1E467E88" w:rsidR="001318D5" w:rsidRDefault="00D354D1" w:rsidP="000D48C2">
            <w:r>
              <w:t>3</w:t>
            </w:r>
          </w:p>
        </w:tc>
        <w:tc>
          <w:tcPr>
            <w:tcW w:w="7280" w:type="dxa"/>
          </w:tcPr>
          <w:p w14:paraId="5F5705E3" w14:textId="77777777" w:rsidR="00C516C9" w:rsidRPr="001651F4" w:rsidRDefault="00C516C9" w:rsidP="00C51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3C626F20" w14:textId="7D5FCD61" w:rsidR="001318D5" w:rsidRDefault="001318D5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274DED00" w14:textId="37DCB39A" w:rsidR="001318D5" w:rsidRDefault="00597618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implemented</w:t>
            </w:r>
            <w:r w:rsidR="00E27A97">
              <w:t xml:space="preserve"> in current release</w:t>
            </w:r>
          </w:p>
        </w:tc>
      </w:tr>
    </w:tbl>
    <w:p w14:paraId="1FB4FB60" w14:textId="01E86307" w:rsidR="00E02965" w:rsidRPr="00D70BDC" w:rsidRDefault="00B41117" w:rsidP="007472EC">
      <w:pPr>
        <w:pStyle w:val="berschrift5"/>
        <w:rPr>
          <w:b/>
          <w:i w:val="0"/>
        </w:rPr>
      </w:pPr>
      <w:r w:rsidRPr="00D70BDC">
        <w:rPr>
          <w:b/>
          <w:i w:val="0"/>
        </w:rPr>
        <w:t>REQ</w:t>
      </w:r>
    </w:p>
    <w:tbl>
      <w:tblPr>
        <w:tblStyle w:val="FNCTable"/>
        <w:tblW w:w="0" w:type="auto"/>
        <w:tblLook w:val="04A0" w:firstRow="1" w:lastRow="0" w:firstColumn="1" w:lastColumn="0" w:noHBand="0" w:noVBand="1"/>
      </w:tblPr>
      <w:tblGrid>
        <w:gridCol w:w="1540"/>
        <w:gridCol w:w="6612"/>
        <w:gridCol w:w="1527"/>
      </w:tblGrid>
      <w:tr w:rsidR="004E0F94" w:rsidRPr="00730D4F" w14:paraId="3FA815AE" w14:textId="77777777" w:rsidTr="00154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2F3E2730" w14:textId="77777777" w:rsidR="004E0F94" w:rsidRPr="00730D4F" w:rsidRDefault="004E0F94" w:rsidP="000D48C2">
            <w:r w:rsidRPr="00730D4F">
              <w:t>FS ID</w:t>
            </w:r>
          </w:p>
        </w:tc>
        <w:tc>
          <w:tcPr>
            <w:tcW w:w="6621" w:type="dxa"/>
          </w:tcPr>
          <w:p w14:paraId="7E723154" w14:textId="77777777" w:rsidR="004E0F94" w:rsidRPr="00730D4F" w:rsidRDefault="004E0F94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>Functions/Adjustments in Snow</w:t>
            </w:r>
          </w:p>
        </w:tc>
        <w:tc>
          <w:tcPr>
            <w:tcW w:w="1527" w:type="dxa"/>
          </w:tcPr>
          <w:p w14:paraId="7DDB5BFF" w14:textId="77777777" w:rsidR="004E0F94" w:rsidRPr="00730D4F" w:rsidRDefault="004E0F94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 xml:space="preserve">Category </w:t>
            </w:r>
          </w:p>
          <w:p w14:paraId="636548D6" w14:textId="77777777" w:rsidR="004E0F94" w:rsidRPr="00730D4F" w:rsidRDefault="004E0F94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rPr>
                <w:sz w:val="12"/>
              </w:rPr>
              <w:t>(</w:t>
            </w:r>
            <w:proofErr w:type="spellStart"/>
            <w:r w:rsidRPr="00730D4F">
              <w:rPr>
                <w:sz w:val="12"/>
              </w:rPr>
              <w:t>ootb</w:t>
            </w:r>
            <w:proofErr w:type="spellEnd"/>
            <w:r w:rsidRPr="00730D4F">
              <w:rPr>
                <w:sz w:val="12"/>
              </w:rPr>
              <w:t>, config, dev)</w:t>
            </w:r>
          </w:p>
        </w:tc>
      </w:tr>
      <w:tr w:rsidR="00397D32" w14:paraId="6F86AAE9" w14:textId="77777777" w:rsidTr="0015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7E4FF9BA" w14:textId="1C57A61B" w:rsidR="00397D32" w:rsidRDefault="00397D32" w:rsidP="000D48C2">
            <w:proofErr w:type="spellStart"/>
            <w:r>
              <w:t>n.a.</w:t>
            </w:r>
            <w:proofErr w:type="spellEnd"/>
          </w:p>
        </w:tc>
        <w:tc>
          <w:tcPr>
            <w:tcW w:w="6621" w:type="dxa"/>
          </w:tcPr>
          <w:p w14:paraId="45EBCB70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5D2C55BF" w14:textId="2889B4DA" w:rsidR="00D70BDC" w:rsidDel="00A05E37" w:rsidRDefault="00D70BDC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08E25FED" w14:textId="53DD7404" w:rsidR="00397D32" w:rsidRDefault="00397D32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n.a.</w:t>
            </w:r>
            <w:proofErr w:type="spellEnd"/>
          </w:p>
        </w:tc>
      </w:tr>
      <w:tr w:rsidR="001318D5" w14:paraId="0FCA9469" w14:textId="77777777" w:rsidTr="0015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13BB6E1F" w14:textId="76A7D46B" w:rsidR="001318D5" w:rsidRDefault="00C72800" w:rsidP="000D48C2">
            <w:r>
              <w:t>1</w:t>
            </w:r>
            <w:r w:rsidR="00764381">
              <w:t xml:space="preserve"> </w:t>
            </w:r>
          </w:p>
        </w:tc>
        <w:tc>
          <w:tcPr>
            <w:tcW w:w="6621" w:type="dxa"/>
          </w:tcPr>
          <w:p w14:paraId="698310AF" w14:textId="77777777" w:rsidR="00C516C9" w:rsidRPr="001651F4" w:rsidRDefault="00C516C9" w:rsidP="00C51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187C6751" w14:textId="4B2BC721" w:rsidR="001318D5" w:rsidRDefault="001318D5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77944FE9" w14:textId="71DD9552" w:rsidR="001318D5" w:rsidRDefault="00764381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implemented in current release</w:t>
            </w:r>
          </w:p>
        </w:tc>
      </w:tr>
      <w:tr w:rsidR="00C72800" w14:paraId="1D360972" w14:textId="77777777" w:rsidTr="0015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4B47A4AD" w14:textId="4D986A6C" w:rsidR="00C72800" w:rsidRDefault="00C72800" w:rsidP="000D48C2">
            <w:r>
              <w:t>2</w:t>
            </w:r>
          </w:p>
        </w:tc>
        <w:tc>
          <w:tcPr>
            <w:tcW w:w="6621" w:type="dxa"/>
          </w:tcPr>
          <w:p w14:paraId="52AC8A97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16856AE0" w14:textId="6423F64B" w:rsidR="00C72800" w:rsidRDefault="00C72800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7" w:type="dxa"/>
          </w:tcPr>
          <w:p w14:paraId="1761C7AE" w14:textId="74F99DAD" w:rsidR="00C72800" w:rsidRDefault="00C72800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F62C38">
              <w:t>onfig</w:t>
            </w:r>
          </w:p>
        </w:tc>
      </w:tr>
    </w:tbl>
    <w:p w14:paraId="3CD4198B" w14:textId="7D1C6797" w:rsidR="00E02965" w:rsidRPr="00E02965" w:rsidRDefault="00E02965" w:rsidP="004E0F94">
      <w:r w:rsidRPr="00E02965">
        <w:t xml:space="preserve"> </w:t>
      </w:r>
    </w:p>
    <w:p w14:paraId="36FC70B4" w14:textId="374F71B7" w:rsidR="00E67D89" w:rsidRPr="00300F5A" w:rsidRDefault="00E67D89" w:rsidP="00A30249">
      <w:pPr>
        <w:pStyle w:val="berschrift4"/>
        <w:rPr>
          <w:b/>
        </w:rPr>
      </w:pPr>
      <w:bookmarkStart w:id="23" w:name="_GoBack"/>
      <w:bookmarkEnd w:id="23"/>
      <w:r w:rsidRPr="00300F5A">
        <w:rPr>
          <w:b/>
        </w:rPr>
        <w:t>Use of Templates</w:t>
      </w:r>
    </w:p>
    <w:p w14:paraId="23BC110A" w14:textId="404D998C" w:rsidR="00E67D89" w:rsidRPr="00300F5A" w:rsidRDefault="00A30249" w:rsidP="00A30249">
      <w:pPr>
        <w:pStyle w:val="berschrift5"/>
        <w:rPr>
          <w:b/>
          <w:i w:val="0"/>
        </w:rPr>
      </w:pPr>
      <w:r w:rsidRPr="00300F5A">
        <w:rPr>
          <w:b/>
          <w:i w:val="0"/>
        </w:rPr>
        <w:t>REQ</w:t>
      </w:r>
    </w:p>
    <w:tbl>
      <w:tblPr>
        <w:tblStyle w:val="FNCTable"/>
        <w:tblW w:w="0" w:type="auto"/>
        <w:tblLook w:val="04A0" w:firstRow="1" w:lastRow="0" w:firstColumn="1" w:lastColumn="0" w:noHBand="0" w:noVBand="1"/>
      </w:tblPr>
      <w:tblGrid>
        <w:gridCol w:w="824"/>
        <w:gridCol w:w="7306"/>
        <w:gridCol w:w="1549"/>
      </w:tblGrid>
      <w:tr w:rsidR="00097176" w:rsidRPr="00730D4F" w14:paraId="5A55E433" w14:textId="77777777" w:rsidTr="00154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7F5FFF10" w14:textId="77777777" w:rsidR="00097176" w:rsidRPr="00730D4F" w:rsidRDefault="00097176" w:rsidP="000D48C2">
            <w:r w:rsidRPr="00730D4F">
              <w:t>FS ID</w:t>
            </w:r>
          </w:p>
        </w:tc>
        <w:tc>
          <w:tcPr>
            <w:tcW w:w="7527" w:type="dxa"/>
          </w:tcPr>
          <w:p w14:paraId="20C90173" w14:textId="77777777" w:rsidR="00097176" w:rsidRPr="00730D4F" w:rsidRDefault="00097176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>Functions/Adjustments in Snow</w:t>
            </w:r>
          </w:p>
        </w:tc>
        <w:tc>
          <w:tcPr>
            <w:tcW w:w="1552" w:type="dxa"/>
          </w:tcPr>
          <w:p w14:paraId="5A495D30" w14:textId="77777777" w:rsidR="00097176" w:rsidRPr="00730D4F" w:rsidRDefault="00097176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 xml:space="preserve">Category </w:t>
            </w:r>
          </w:p>
          <w:p w14:paraId="4B88CE0F" w14:textId="77777777" w:rsidR="00097176" w:rsidRPr="00730D4F" w:rsidRDefault="00097176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rPr>
                <w:sz w:val="12"/>
              </w:rPr>
              <w:t>(</w:t>
            </w:r>
            <w:proofErr w:type="spellStart"/>
            <w:r w:rsidRPr="00730D4F">
              <w:rPr>
                <w:sz w:val="12"/>
              </w:rPr>
              <w:t>ootb</w:t>
            </w:r>
            <w:proofErr w:type="spellEnd"/>
            <w:r w:rsidRPr="00730D4F">
              <w:rPr>
                <w:sz w:val="12"/>
              </w:rPr>
              <w:t>, config, dev)</w:t>
            </w:r>
          </w:p>
        </w:tc>
      </w:tr>
      <w:tr w:rsidR="00097176" w14:paraId="1D06ED81" w14:textId="77777777" w:rsidTr="0015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2C204EB2" w14:textId="2005058B" w:rsidR="00097176" w:rsidRDefault="00C1652A" w:rsidP="000D48C2">
            <w:proofErr w:type="spellStart"/>
            <w:r>
              <w:t>n.a.</w:t>
            </w:r>
            <w:proofErr w:type="spellEnd"/>
          </w:p>
        </w:tc>
        <w:tc>
          <w:tcPr>
            <w:tcW w:w="7527" w:type="dxa"/>
          </w:tcPr>
          <w:p w14:paraId="6AB49F39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6E77D828" w14:textId="7C086FC4" w:rsidR="004A5BCB" w:rsidRDefault="004A5BCB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6AC5A0A" w14:textId="7BB25692" w:rsidR="00097176" w:rsidRDefault="00C1652A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n.a.</w:t>
            </w:r>
            <w:proofErr w:type="spellEnd"/>
          </w:p>
        </w:tc>
      </w:tr>
      <w:tr w:rsidR="00097176" w14:paraId="5101D7E2" w14:textId="77777777" w:rsidTr="0015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2DD2265C" w14:textId="19151781" w:rsidR="00097176" w:rsidRDefault="005B197A" w:rsidP="000D48C2">
            <w:r>
              <w:t>1</w:t>
            </w:r>
          </w:p>
        </w:tc>
        <w:tc>
          <w:tcPr>
            <w:tcW w:w="7527" w:type="dxa"/>
          </w:tcPr>
          <w:p w14:paraId="629C6464" w14:textId="77777777" w:rsidR="00C516C9" w:rsidRPr="001651F4" w:rsidRDefault="00C516C9" w:rsidP="00C51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72166F9C" w14:textId="2E4D32A3" w:rsidR="00097176" w:rsidRDefault="00097176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C4ABDB" w14:textId="5FC47CD4" w:rsidR="00097176" w:rsidRDefault="00F62C38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 w:rsidR="00C840E0">
              <w:t>onfig</w:t>
            </w:r>
          </w:p>
        </w:tc>
      </w:tr>
      <w:tr w:rsidR="002B5A81" w14:paraId="3A625F50" w14:textId="77777777" w:rsidTr="0015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46A5113B" w14:textId="23E6ED3C" w:rsidR="002B5A81" w:rsidRDefault="005B197A" w:rsidP="000D48C2">
            <w:r>
              <w:t>2</w:t>
            </w:r>
          </w:p>
        </w:tc>
        <w:tc>
          <w:tcPr>
            <w:tcW w:w="7527" w:type="dxa"/>
          </w:tcPr>
          <w:p w14:paraId="1516BF59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4592CCD0" w14:textId="24C42D9E" w:rsidR="002B5A81" w:rsidRDefault="002B5A81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BC8333C" w14:textId="0FF5CC6D" w:rsidR="002B5A81" w:rsidRDefault="00F62C38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840E0">
              <w:t>onfig</w:t>
            </w:r>
          </w:p>
        </w:tc>
      </w:tr>
      <w:tr w:rsidR="007D524E" w14:paraId="5B76AB76" w14:textId="77777777" w:rsidTr="0015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0EF069E8" w14:textId="6D27E8EA" w:rsidR="007D524E" w:rsidRDefault="005B197A" w:rsidP="000D48C2">
            <w:r>
              <w:t>3</w:t>
            </w:r>
          </w:p>
        </w:tc>
        <w:tc>
          <w:tcPr>
            <w:tcW w:w="7527" w:type="dxa"/>
          </w:tcPr>
          <w:p w14:paraId="2C1B0FC5" w14:textId="77777777" w:rsidR="00C516C9" w:rsidRPr="001651F4" w:rsidRDefault="00C516C9" w:rsidP="00C51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381BA36D" w14:textId="24B76E9C" w:rsidR="007D524E" w:rsidRDefault="007D524E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5964A4" w14:textId="68E3C4F0" w:rsidR="007D524E" w:rsidRDefault="001C0F73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OOTB</w:t>
            </w:r>
          </w:p>
        </w:tc>
      </w:tr>
      <w:tr w:rsidR="00A91E67" w14:paraId="41B15F53" w14:textId="77777777" w:rsidTr="0015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779D7615" w14:textId="2F1F5C35" w:rsidR="00A91E67" w:rsidRDefault="005B197A" w:rsidP="000D48C2">
            <w:r>
              <w:t>4</w:t>
            </w:r>
          </w:p>
        </w:tc>
        <w:tc>
          <w:tcPr>
            <w:tcW w:w="7527" w:type="dxa"/>
          </w:tcPr>
          <w:p w14:paraId="0C889883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6EC8004F" w14:textId="2538BBC7" w:rsidR="00A91E67" w:rsidRPr="00A91E67" w:rsidRDefault="00A91E67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9C0BA22" w14:textId="361D5939" w:rsidR="00A91E67" w:rsidRDefault="00A91E67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</w:t>
            </w:r>
            <w:r w:rsidR="005408EE">
              <w:t xml:space="preserve"> implemented in current release</w:t>
            </w:r>
          </w:p>
        </w:tc>
      </w:tr>
    </w:tbl>
    <w:p w14:paraId="329A0B80" w14:textId="77777777" w:rsidR="00097176" w:rsidRPr="00097176" w:rsidRDefault="00097176" w:rsidP="00097176"/>
    <w:p w14:paraId="4CE9108B" w14:textId="6F4F9D8C" w:rsidR="00E67D89" w:rsidRPr="0039533E" w:rsidRDefault="00471BE7" w:rsidP="00471BE7">
      <w:pPr>
        <w:pStyle w:val="berschrift5"/>
        <w:rPr>
          <w:b/>
          <w:i w:val="0"/>
        </w:rPr>
      </w:pPr>
      <w:r w:rsidRPr="0039533E">
        <w:rPr>
          <w:b/>
          <w:i w:val="0"/>
        </w:rPr>
        <w:t>REQ</w:t>
      </w:r>
    </w:p>
    <w:tbl>
      <w:tblPr>
        <w:tblStyle w:val="FNCTable"/>
        <w:tblW w:w="0" w:type="auto"/>
        <w:tblLook w:val="04A0" w:firstRow="1" w:lastRow="0" w:firstColumn="1" w:lastColumn="0" w:noHBand="0" w:noVBand="1"/>
      </w:tblPr>
      <w:tblGrid>
        <w:gridCol w:w="825"/>
        <w:gridCol w:w="7319"/>
        <w:gridCol w:w="1535"/>
      </w:tblGrid>
      <w:tr w:rsidR="005A7E33" w:rsidRPr="00730D4F" w14:paraId="18C22263" w14:textId="77777777" w:rsidTr="00154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63265A0B" w14:textId="77777777" w:rsidR="005A7E33" w:rsidRPr="00730D4F" w:rsidRDefault="005A7E33" w:rsidP="000D48C2">
            <w:r w:rsidRPr="00730D4F">
              <w:t>FS ID</w:t>
            </w:r>
          </w:p>
        </w:tc>
        <w:tc>
          <w:tcPr>
            <w:tcW w:w="7527" w:type="dxa"/>
          </w:tcPr>
          <w:p w14:paraId="51593CC6" w14:textId="77777777" w:rsidR="005A7E33" w:rsidRPr="00730D4F" w:rsidRDefault="005A7E33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>Functions/Adjustments in Snow</w:t>
            </w:r>
          </w:p>
        </w:tc>
        <w:tc>
          <w:tcPr>
            <w:tcW w:w="1552" w:type="dxa"/>
          </w:tcPr>
          <w:p w14:paraId="677D5D88" w14:textId="77777777" w:rsidR="005A7E33" w:rsidRPr="00730D4F" w:rsidRDefault="005A7E33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t xml:space="preserve">Category </w:t>
            </w:r>
          </w:p>
          <w:p w14:paraId="4F7A0FEF" w14:textId="77777777" w:rsidR="005A7E33" w:rsidRPr="00730D4F" w:rsidRDefault="005A7E33" w:rsidP="000D4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0D4F">
              <w:rPr>
                <w:sz w:val="12"/>
              </w:rPr>
              <w:t>(</w:t>
            </w:r>
            <w:proofErr w:type="spellStart"/>
            <w:r w:rsidRPr="00730D4F">
              <w:rPr>
                <w:sz w:val="12"/>
              </w:rPr>
              <w:t>ootb</w:t>
            </w:r>
            <w:proofErr w:type="spellEnd"/>
            <w:r w:rsidRPr="00730D4F">
              <w:rPr>
                <w:sz w:val="12"/>
              </w:rPr>
              <w:t>, config, dev)</w:t>
            </w:r>
          </w:p>
        </w:tc>
      </w:tr>
      <w:tr w:rsidR="005A7E33" w14:paraId="0C92ECBD" w14:textId="77777777" w:rsidTr="00154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6AADEC48" w14:textId="68F5BBC8" w:rsidR="005A7E33" w:rsidRDefault="007F465F" w:rsidP="000D48C2">
            <w:proofErr w:type="spellStart"/>
            <w:r>
              <w:t>n.a.</w:t>
            </w:r>
            <w:proofErr w:type="spellEnd"/>
          </w:p>
        </w:tc>
        <w:tc>
          <w:tcPr>
            <w:tcW w:w="7527" w:type="dxa"/>
          </w:tcPr>
          <w:p w14:paraId="4FA1DC51" w14:textId="77777777" w:rsidR="00C516C9" w:rsidRPr="001651F4" w:rsidRDefault="00C516C9" w:rsidP="00C5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2D4E6877" w14:textId="5C5BFA65" w:rsidR="005A7E33" w:rsidRDefault="005A7E33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40A5CB2" w14:textId="53B0B90C" w:rsidR="005A7E33" w:rsidRDefault="007F465F" w:rsidP="000D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n.a.</w:t>
            </w:r>
            <w:proofErr w:type="spellEnd"/>
          </w:p>
        </w:tc>
      </w:tr>
      <w:tr w:rsidR="005A7E33" w14:paraId="2E1D69AE" w14:textId="77777777" w:rsidTr="00154E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7B90BA7D" w14:textId="529BE1C5" w:rsidR="005A7E33" w:rsidRDefault="005B197A" w:rsidP="000D48C2">
            <w:r>
              <w:t>1</w:t>
            </w:r>
          </w:p>
        </w:tc>
        <w:tc>
          <w:tcPr>
            <w:tcW w:w="7527" w:type="dxa"/>
          </w:tcPr>
          <w:p w14:paraId="536E3989" w14:textId="77777777" w:rsidR="00C516C9" w:rsidRPr="001651F4" w:rsidRDefault="00C516C9" w:rsidP="00C516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6C9">
              <w:t xml:space="preserve">Lorem ipsum dolor sit </w:t>
            </w:r>
            <w:proofErr w:type="spellStart"/>
            <w:r w:rsidRPr="00C516C9">
              <w:t>amet</w:t>
            </w:r>
            <w:proofErr w:type="spellEnd"/>
            <w:r w:rsidRPr="00C516C9">
              <w:t xml:space="preserve">, </w:t>
            </w:r>
            <w:proofErr w:type="spellStart"/>
            <w:r w:rsidRPr="00C516C9">
              <w:t>consectetuer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adipiscing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elit</w:t>
            </w:r>
            <w:proofErr w:type="spellEnd"/>
            <w:r w:rsidRPr="00C516C9">
              <w:t xml:space="preserve">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commodo</w:t>
            </w:r>
            <w:proofErr w:type="spellEnd"/>
            <w:r w:rsidRPr="00C516C9">
              <w:t xml:space="preserve"> ligula </w:t>
            </w:r>
            <w:proofErr w:type="spellStart"/>
            <w:r w:rsidRPr="00C516C9">
              <w:t>eget</w:t>
            </w:r>
            <w:proofErr w:type="spellEnd"/>
            <w:r w:rsidRPr="00C516C9">
              <w:t xml:space="preserve"> dolor. </w:t>
            </w:r>
            <w:proofErr w:type="spellStart"/>
            <w:r w:rsidRPr="00C516C9">
              <w:t>Aenean</w:t>
            </w:r>
            <w:proofErr w:type="spellEnd"/>
            <w:r w:rsidRPr="00C516C9">
              <w:t xml:space="preserve"> </w:t>
            </w:r>
            <w:proofErr w:type="spellStart"/>
            <w:r w:rsidRPr="00C516C9">
              <w:t>massa</w:t>
            </w:r>
            <w:proofErr w:type="spellEnd"/>
            <w:r w:rsidRPr="00C516C9">
              <w:t>.</w:t>
            </w:r>
          </w:p>
          <w:p w14:paraId="7A4F5793" w14:textId="0F8DF149" w:rsidR="005A7E33" w:rsidRDefault="005A7E33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0DFA082" w14:textId="63B02B4A" w:rsidR="005A7E33" w:rsidRDefault="00F62C38" w:rsidP="000D48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 w:rsidR="00D04777">
              <w:t>onfig</w:t>
            </w:r>
          </w:p>
        </w:tc>
      </w:tr>
    </w:tbl>
    <w:p w14:paraId="0CD563E3" w14:textId="77777777" w:rsidR="005A7E33" w:rsidRDefault="005A7E33" w:rsidP="005A7E33"/>
    <w:sectPr w:rsidR="005A7E33" w:rsidSect="00022300">
      <w:pgSz w:w="11906" w:h="16838" w:code="9"/>
      <w:pgMar w:top="3686" w:right="964" w:bottom="907" w:left="1134" w:header="1021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7EFED" w14:textId="77777777" w:rsidR="0035511C" w:rsidRDefault="0035511C" w:rsidP="00014169">
      <w:r>
        <w:separator/>
      </w:r>
    </w:p>
  </w:endnote>
  <w:endnote w:type="continuationSeparator" w:id="0">
    <w:p w14:paraId="759B03DE" w14:textId="77777777" w:rsidR="0035511C" w:rsidRDefault="0035511C" w:rsidP="00014169">
      <w:r>
        <w:continuationSeparator/>
      </w:r>
    </w:p>
  </w:endnote>
  <w:endnote w:type="continuationNotice" w:id="1">
    <w:p w14:paraId="59EFFAC2" w14:textId="77777777" w:rsidR="0035511C" w:rsidRDefault="003551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3E48E" w14:textId="77777777" w:rsidR="0035511C" w:rsidRDefault="0035511C" w:rsidP="00014169">
      <w:r>
        <w:separator/>
      </w:r>
    </w:p>
  </w:footnote>
  <w:footnote w:type="continuationSeparator" w:id="0">
    <w:p w14:paraId="7119B775" w14:textId="77777777" w:rsidR="0035511C" w:rsidRDefault="0035511C" w:rsidP="00014169">
      <w:r>
        <w:continuationSeparator/>
      </w:r>
    </w:p>
  </w:footnote>
  <w:footnote w:type="continuationNotice" w:id="1">
    <w:p w14:paraId="4D3A0544" w14:textId="77777777" w:rsidR="0035511C" w:rsidRDefault="003551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4EED"/>
    <w:multiLevelType w:val="hybridMultilevel"/>
    <w:tmpl w:val="A36863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52B0"/>
    <w:multiLevelType w:val="hybridMultilevel"/>
    <w:tmpl w:val="A6CC4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E4597"/>
    <w:multiLevelType w:val="hybridMultilevel"/>
    <w:tmpl w:val="3EC46C8C"/>
    <w:lvl w:ilvl="0" w:tplc="D24A0CA4">
      <w:start w:val="1"/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30034"/>
    <w:multiLevelType w:val="hybridMultilevel"/>
    <w:tmpl w:val="CF823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9717D"/>
    <w:multiLevelType w:val="hybridMultilevel"/>
    <w:tmpl w:val="05BC3E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456A5"/>
    <w:multiLevelType w:val="hybridMultilevel"/>
    <w:tmpl w:val="8834DB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C5030"/>
    <w:multiLevelType w:val="hybridMultilevel"/>
    <w:tmpl w:val="2EAE5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93B88"/>
    <w:multiLevelType w:val="hybridMultilevel"/>
    <w:tmpl w:val="21C030B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D04CD"/>
    <w:multiLevelType w:val="hybridMultilevel"/>
    <w:tmpl w:val="92E6F9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30340"/>
    <w:multiLevelType w:val="hybridMultilevel"/>
    <w:tmpl w:val="7C400420"/>
    <w:lvl w:ilvl="0" w:tplc="E3E0B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370EC"/>
    <w:multiLevelType w:val="hybridMultilevel"/>
    <w:tmpl w:val="220EC4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72A59"/>
    <w:multiLevelType w:val="hybridMultilevel"/>
    <w:tmpl w:val="A9885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21F13"/>
    <w:multiLevelType w:val="hybridMultilevel"/>
    <w:tmpl w:val="A5927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C231D"/>
    <w:multiLevelType w:val="hybridMultilevel"/>
    <w:tmpl w:val="0ADC0040"/>
    <w:lvl w:ilvl="0" w:tplc="E0FCC15E">
      <w:start w:val="1"/>
      <w:numFmt w:val="bullet"/>
      <w:pStyle w:val="Bullet"/>
      <w:lvlText w:val=""/>
      <w:lvlJc w:val="left"/>
      <w:pPr>
        <w:ind w:left="1134" w:hanging="454"/>
      </w:pPr>
      <w:rPr>
        <w:rFonts w:ascii="Symbol" w:hAnsi="Symbol" w:hint="default"/>
        <w:b/>
        <w:i w:val="0"/>
        <w:color w:val="215AA5"/>
        <w:sz w:val="24"/>
        <w:u w:color="215AA5"/>
      </w:rPr>
    </w:lvl>
    <w:lvl w:ilvl="1" w:tplc="477E3BBE">
      <w:start w:val="1"/>
      <w:numFmt w:val="bullet"/>
      <w:lvlText w:val="o"/>
      <w:lvlJc w:val="left"/>
      <w:pPr>
        <w:ind w:left="1474" w:hanging="340"/>
      </w:pPr>
      <w:rPr>
        <w:rFonts w:ascii="Courier New" w:hAnsi="Courier New" w:hint="default"/>
        <w:color w:val="215AA5"/>
        <w:sz w:val="22"/>
        <w:szCs w:val="22"/>
      </w:rPr>
    </w:lvl>
    <w:lvl w:ilvl="2" w:tplc="1C72CAA4">
      <w:start w:val="1"/>
      <w:numFmt w:val="bullet"/>
      <w:lvlText w:val=""/>
      <w:lvlJc w:val="left"/>
      <w:pPr>
        <w:ind w:left="2268" w:hanging="283"/>
      </w:pPr>
      <w:rPr>
        <w:rFonts w:ascii="Wingdings" w:hAnsi="Wingdings" w:hint="default"/>
        <w:color w:val="215AA5"/>
      </w:rPr>
    </w:lvl>
    <w:lvl w:ilvl="3" w:tplc="99700A3C">
      <w:start w:val="1"/>
      <w:numFmt w:val="bullet"/>
      <w:lvlText w:val=""/>
      <w:lvlJc w:val="left"/>
      <w:pPr>
        <w:ind w:left="2948" w:hanging="226"/>
      </w:pPr>
      <w:rPr>
        <w:rFonts w:ascii="Symbol" w:hAnsi="Symbol" w:hint="default"/>
        <w:color w:val="215AA5"/>
      </w:rPr>
    </w:lvl>
    <w:lvl w:ilvl="4" w:tplc="82CE7E8E">
      <w:start w:val="1"/>
      <w:numFmt w:val="bullet"/>
      <w:lvlText w:val="o"/>
      <w:lvlJc w:val="left"/>
      <w:pPr>
        <w:ind w:left="3742" w:hanging="227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</w:abstractNum>
  <w:abstractNum w:abstractNumId="14" w15:restartNumberingAfterBreak="0">
    <w:nsid w:val="225D1231"/>
    <w:multiLevelType w:val="hybridMultilevel"/>
    <w:tmpl w:val="93FC9D02"/>
    <w:lvl w:ilvl="0" w:tplc="4AB20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7E4182">
      <w:start w:val="1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8BAA8">
      <w:start w:val="12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D4A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4E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327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4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20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348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4D006A3"/>
    <w:multiLevelType w:val="hybridMultilevel"/>
    <w:tmpl w:val="A510E9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44D11"/>
    <w:multiLevelType w:val="hybridMultilevel"/>
    <w:tmpl w:val="33524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067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6722EE9"/>
    <w:multiLevelType w:val="hybridMultilevel"/>
    <w:tmpl w:val="D0224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027530"/>
    <w:multiLevelType w:val="hybridMultilevel"/>
    <w:tmpl w:val="FC804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F6AEF"/>
    <w:multiLevelType w:val="hybridMultilevel"/>
    <w:tmpl w:val="259A0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72168D"/>
    <w:multiLevelType w:val="hybridMultilevel"/>
    <w:tmpl w:val="259AE4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218D7"/>
    <w:multiLevelType w:val="hybridMultilevel"/>
    <w:tmpl w:val="544AFD32"/>
    <w:lvl w:ilvl="0" w:tplc="FC701F62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C557A5"/>
    <w:multiLevelType w:val="hybridMultilevel"/>
    <w:tmpl w:val="C02AB0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6D1E6A"/>
    <w:multiLevelType w:val="hybridMultilevel"/>
    <w:tmpl w:val="149C23F8"/>
    <w:lvl w:ilvl="0" w:tplc="040C78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304B6E9A"/>
    <w:multiLevelType w:val="hybridMultilevel"/>
    <w:tmpl w:val="98FA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0D552A"/>
    <w:multiLevelType w:val="hybridMultilevel"/>
    <w:tmpl w:val="1ADCD6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173EF6"/>
    <w:multiLevelType w:val="hybridMultilevel"/>
    <w:tmpl w:val="51A45A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213F5B"/>
    <w:multiLevelType w:val="hybridMultilevel"/>
    <w:tmpl w:val="322045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E80835"/>
    <w:multiLevelType w:val="hybridMultilevel"/>
    <w:tmpl w:val="E1DA00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3764A5"/>
    <w:multiLevelType w:val="hybridMultilevel"/>
    <w:tmpl w:val="BE00A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7908A0"/>
    <w:multiLevelType w:val="hybridMultilevel"/>
    <w:tmpl w:val="8B42E0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E13824"/>
    <w:multiLevelType w:val="hybridMultilevel"/>
    <w:tmpl w:val="CA04A7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0B4F0F"/>
    <w:multiLevelType w:val="hybridMultilevel"/>
    <w:tmpl w:val="60D06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EF0BD0"/>
    <w:multiLevelType w:val="hybridMultilevel"/>
    <w:tmpl w:val="2766DA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CC0C91"/>
    <w:multiLevelType w:val="hybridMultilevel"/>
    <w:tmpl w:val="EAEC04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A15732"/>
    <w:multiLevelType w:val="hybridMultilevel"/>
    <w:tmpl w:val="2D683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422E1B"/>
    <w:multiLevelType w:val="hybridMultilevel"/>
    <w:tmpl w:val="ED9E54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80231A"/>
    <w:multiLevelType w:val="hybridMultilevel"/>
    <w:tmpl w:val="4AA621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853D67"/>
    <w:multiLevelType w:val="hybridMultilevel"/>
    <w:tmpl w:val="4254E5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AF01C1"/>
    <w:multiLevelType w:val="hybridMultilevel"/>
    <w:tmpl w:val="498E369A"/>
    <w:lvl w:ilvl="0" w:tplc="C6EAAB8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1D78FD"/>
    <w:multiLevelType w:val="hybridMultilevel"/>
    <w:tmpl w:val="B0181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7E68F7"/>
    <w:multiLevelType w:val="hybridMultilevel"/>
    <w:tmpl w:val="6952D6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DC1165"/>
    <w:multiLevelType w:val="hybridMultilevel"/>
    <w:tmpl w:val="0122B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254E41"/>
    <w:multiLevelType w:val="hybridMultilevel"/>
    <w:tmpl w:val="2766DA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6563F6"/>
    <w:multiLevelType w:val="hybridMultilevel"/>
    <w:tmpl w:val="4C081F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AC4497"/>
    <w:multiLevelType w:val="hybridMultilevel"/>
    <w:tmpl w:val="53DC9134"/>
    <w:lvl w:ilvl="0" w:tplc="5262F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E3C186E"/>
    <w:multiLevelType w:val="hybridMultilevel"/>
    <w:tmpl w:val="CFD6F8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ED02BD"/>
    <w:multiLevelType w:val="hybridMultilevel"/>
    <w:tmpl w:val="21923A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8F4ABE"/>
    <w:multiLevelType w:val="hybridMultilevel"/>
    <w:tmpl w:val="04102D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805C26"/>
    <w:multiLevelType w:val="hybridMultilevel"/>
    <w:tmpl w:val="505A20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E73BEC"/>
    <w:multiLevelType w:val="hybridMultilevel"/>
    <w:tmpl w:val="3CBA3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F60326"/>
    <w:multiLevelType w:val="hybridMultilevel"/>
    <w:tmpl w:val="1ADCD6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937B83"/>
    <w:multiLevelType w:val="hybridMultilevel"/>
    <w:tmpl w:val="A8A099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0C0BC3"/>
    <w:multiLevelType w:val="hybridMultilevel"/>
    <w:tmpl w:val="E28EF5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5E3A75"/>
    <w:multiLevelType w:val="hybridMultilevel"/>
    <w:tmpl w:val="BDE463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B11001"/>
    <w:multiLevelType w:val="hybridMultilevel"/>
    <w:tmpl w:val="D456A758"/>
    <w:lvl w:ilvl="0" w:tplc="A3DCA732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7" w15:restartNumberingAfterBreak="0">
    <w:nsid w:val="5EEF2E8C"/>
    <w:multiLevelType w:val="hybridMultilevel"/>
    <w:tmpl w:val="D63EA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307AAF"/>
    <w:multiLevelType w:val="hybridMultilevel"/>
    <w:tmpl w:val="C4D84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827EAB"/>
    <w:multiLevelType w:val="hybridMultilevel"/>
    <w:tmpl w:val="C292E4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814AE6"/>
    <w:multiLevelType w:val="hybridMultilevel"/>
    <w:tmpl w:val="3CE23C12"/>
    <w:lvl w:ilvl="0" w:tplc="4AB208C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1" w15:restartNumberingAfterBreak="0">
    <w:nsid w:val="63D53D65"/>
    <w:multiLevelType w:val="hybridMultilevel"/>
    <w:tmpl w:val="0D548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6577D3"/>
    <w:multiLevelType w:val="hybridMultilevel"/>
    <w:tmpl w:val="47C01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7B604E"/>
    <w:multiLevelType w:val="hybridMultilevel"/>
    <w:tmpl w:val="2766DA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A516A01"/>
    <w:multiLevelType w:val="hybridMultilevel"/>
    <w:tmpl w:val="792AAF68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6A767A60"/>
    <w:multiLevelType w:val="hybridMultilevel"/>
    <w:tmpl w:val="333E59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9267D1"/>
    <w:multiLevelType w:val="hybridMultilevel"/>
    <w:tmpl w:val="1ADCD6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A380F"/>
    <w:multiLevelType w:val="hybridMultilevel"/>
    <w:tmpl w:val="B7769D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1F0D1F"/>
    <w:multiLevelType w:val="multilevel"/>
    <w:tmpl w:val="7B68E770"/>
    <w:lvl w:ilvl="0">
      <w:start w:val="1"/>
      <w:numFmt w:val="decimal"/>
      <w:pStyle w:val="berschrift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357" w:hanging="357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215AA5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"/>
      <w:lvlJc w:val="left"/>
      <w:pPr>
        <w:ind w:left="2484" w:hanging="357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357" w:hanging="357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215AA5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69" w15:restartNumberingAfterBreak="0">
    <w:nsid w:val="742E59A0"/>
    <w:multiLevelType w:val="hybridMultilevel"/>
    <w:tmpl w:val="2766DA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59B02D0"/>
    <w:multiLevelType w:val="hybridMultilevel"/>
    <w:tmpl w:val="2F346A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B611CF"/>
    <w:multiLevelType w:val="hybridMultilevel"/>
    <w:tmpl w:val="B0181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C23110"/>
    <w:multiLevelType w:val="hybridMultilevel"/>
    <w:tmpl w:val="CA04A73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77ED7FE9"/>
    <w:multiLevelType w:val="hybridMultilevel"/>
    <w:tmpl w:val="2766DA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8F48D8"/>
    <w:multiLevelType w:val="hybridMultilevel"/>
    <w:tmpl w:val="2766DA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F153E4"/>
    <w:multiLevelType w:val="hybridMultilevel"/>
    <w:tmpl w:val="D2AA81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1E70E0"/>
    <w:multiLevelType w:val="hybridMultilevel"/>
    <w:tmpl w:val="6952D6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C7205A8"/>
    <w:multiLevelType w:val="hybridMultilevel"/>
    <w:tmpl w:val="88D60C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C8E30E1"/>
    <w:multiLevelType w:val="hybridMultilevel"/>
    <w:tmpl w:val="3C7497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C9D7126"/>
    <w:multiLevelType w:val="hybridMultilevel"/>
    <w:tmpl w:val="25404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D311E3C"/>
    <w:multiLevelType w:val="hybridMultilevel"/>
    <w:tmpl w:val="5A6C5794"/>
    <w:lvl w:ilvl="0" w:tplc="FC701F62">
      <w:start w:val="4"/>
      <w:numFmt w:val="bullet"/>
      <w:lvlText w:val="-"/>
      <w:lvlJc w:val="left"/>
      <w:pPr>
        <w:ind w:left="1788" w:hanging="360"/>
      </w:pPr>
      <w:rPr>
        <w:rFonts w:ascii="Verdana" w:eastAsia="Times New Roman" w:hAnsi="Verdana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FC17221"/>
    <w:multiLevelType w:val="hybridMultilevel"/>
    <w:tmpl w:val="333E59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8"/>
  </w:num>
  <w:num w:numId="3">
    <w:abstractNumId w:val="17"/>
  </w:num>
  <w:num w:numId="4">
    <w:abstractNumId w:val="68"/>
  </w:num>
  <w:num w:numId="5">
    <w:abstractNumId w:val="25"/>
  </w:num>
  <w:num w:numId="6">
    <w:abstractNumId w:val="40"/>
  </w:num>
  <w:num w:numId="7">
    <w:abstractNumId w:val="7"/>
  </w:num>
  <w:num w:numId="8">
    <w:abstractNumId w:val="56"/>
  </w:num>
  <w:num w:numId="9">
    <w:abstractNumId w:val="11"/>
  </w:num>
  <w:num w:numId="10">
    <w:abstractNumId w:val="27"/>
  </w:num>
  <w:num w:numId="11">
    <w:abstractNumId w:val="58"/>
  </w:num>
  <w:num w:numId="12">
    <w:abstractNumId w:val="30"/>
  </w:num>
  <w:num w:numId="13">
    <w:abstractNumId w:val="2"/>
  </w:num>
  <w:num w:numId="14">
    <w:abstractNumId w:val="68"/>
  </w:num>
  <w:num w:numId="15">
    <w:abstractNumId w:val="68"/>
  </w:num>
  <w:num w:numId="16">
    <w:abstractNumId w:val="68"/>
  </w:num>
  <w:num w:numId="17">
    <w:abstractNumId w:val="68"/>
  </w:num>
  <w:num w:numId="18">
    <w:abstractNumId w:val="1"/>
  </w:num>
  <w:num w:numId="19">
    <w:abstractNumId w:val="20"/>
  </w:num>
  <w:num w:numId="20">
    <w:abstractNumId w:val="79"/>
  </w:num>
  <w:num w:numId="21">
    <w:abstractNumId w:val="70"/>
  </w:num>
  <w:num w:numId="22">
    <w:abstractNumId w:val="61"/>
  </w:num>
  <w:num w:numId="23">
    <w:abstractNumId w:val="6"/>
  </w:num>
  <w:num w:numId="24">
    <w:abstractNumId w:val="18"/>
  </w:num>
  <w:num w:numId="25">
    <w:abstractNumId w:val="5"/>
  </w:num>
  <w:num w:numId="26">
    <w:abstractNumId w:val="19"/>
  </w:num>
  <w:num w:numId="27">
    <w:abstractNumId w:val="12"/>
  </w:num>
  <w:num w:numId="28">
    <w:abstractNumId w:val="57"/>
  </w:num>
  <w:num w:numId="29">
    <w:abstractNumId w:val="8"/>
  </w:num>
  <w:num w:numId="30">
    <w:abstractNumId w:val="36"/>
  </w:num>
  <w:num w:numId="31">
    <w:abstractNumId w:val="77"/>
  </w:num>
  <w:num w:numId="32">
    <w:abstractNumId w:val="21"/>
  </w:num>
  <w:num w:numId="33">
    <w:abstractNumId w:val="10"/>
  </w:num>
  <w:num w:numId="34">
    <w:abstractNumId w:val="16"/>
  </w:num>
  <w:num w:numId="35">
    <w:abstractNumId w:val="45"/>
  </w:num>
  <w:num w:numId="36">
    <w:abstractNumId w:val="63"/>
  </w:num>
  <w:num w:numId="37">
    <w:abstractNumId w:val="33"/>
  </w:num>
  <w:num w:numId="38">
    <w:abstractNumId w:val="43"/>
  </w:num>
  <w:num w:numId="39">
    <w:abstractNumId w:val="67"/>
  </w:num>
  <w:num w:numId="40">
    <w:abstractNumId w:val="50"/>
  </w:num>
  <w:num w:numId="41">
    <w:abstractNumId w:val="41"/>
  </w:num>
  <w:num w:numId="42">
    <w:abstractNumId w:val="48"/>
  </w:num>
  <w:num w:numId="43">
    <w:abstractNumId w:val="42"/>
  </w:num>
  <w:num w:numId="44">
    <w:abstractNumId w:val="76"/>
  </w:num>
  <w:num w:numId="45">
    <w:abstractNumId w:val="62"/>
  </w:num>
  <w:num w:numId="46">
    <w:abstractNumId w:val="59"/>
  </w:num>
  <w:num w:numId="47">
    <w:abstractNumId w:val="71"/>
  </w:num>
  <w:num w:numId="48">
    <w:abstractNumId w:val="0"/>
  </w:num>
  <w:num w:numId="49">
    <w:abstractNumId w:val="4"/>
  </w:num>
  <w:num w:numId="50">
    <w:abstractNumId w:val="81"/>
  </w:num>
  <w:num w:numId="51">
    <w:abstractNumId w:val="22"/>
  </w:num>
  <w:num w:numId="52">
    <w:abstractNumId w:val="35"/>
  </w:num>
  <w:num w:numId="53">
    <w:abstractNumId w:val="37"/>
  </w:num>
  <w:num w:numId="54">
    <w:abstractNumId w:val="51"/>
  </w:num>
  <w:num w:numId="55">
    <w:abstractNumId w:val="78"/>
  </w:num>
  <w:num w:numId="56">
    <w:abstractNumId w:val="29"/>
  </w:num>
  <w:num w:numId="57">
    <w:abstractNumId w:val="23"/>
  </w:num>
  <w:num w:numId="58">
    <w:abstractNumId w:val="54"/>
  </w:num>
  <w:num w:numId="59">
    <w:abstractNumId w:val="53"/>
  </w:num>
  <w:num w:numId="60">
    <w:abstractNumId w:val="32"/>
  </w:num>
  <w:num w:numId="61">
    <w:abstractNumId w:val="15"/>
  </w:num>
  <w:num w:numId="62">
    <w:abstractNumId w:val="72"/>
  </w:num>
  <w:num w:numId="63">
    <w:abstractNumId w:val="46"/>
  </w:num>
  <w:num w:numId="64">
    <w:abstractNumId w:val="74"/>
  </w:num>
  <w:num w:numId="65">
    <w:abstractNumId w:val="73"/>
  </w:num>
  <w:num w:numId="66">
    <w:abstractNumId w:val="69"/>
  </w:num>
  <w:num w:numId="67">
    <w:abstractNumId w:val="34"/>
  </w:num>
  <w:num w:numId="68">
    <w:abstractNumId w:val="44"/>
  </w:num>
  <w:num w:numId="69">
    <w:abstractNumId w:val="39"/>
  </w:num>
  <w:num w:numId="70">
    <w:abstractNumId w:val="38"/>
  </w:num>
  <w:num w:numId="71">
    <w:abstractNumId w:val="3"/>
  </w:num>
  <w:num w:numId="72">
    <w:abstractNumId w:val="55"/>
  </w:num>
  <w:num w:numId="73">
    <w:abstractNumId w:val="28"/>
  </w:num>
  <w:num w:numId="74">
    <w:abstractNumId w:val="26"/>
  </w:num>
  <w:num w:numId="75">
    <w:abstractNumId w:val="66"/>
  </w:num>
  <w:num w:numId="76">
    <w:abstractNumId w:val="52"/>
  </w:num>
  <w:num w:numId="77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2"/>
  </w:num>
  <w:num w:numId="79">
    <w:abstractNumId w:val="80"/>
  </w:num>
  <w:num w:numId="80">
    <w:abstractNumId w:val="47"/>
  </w:num>
  <w:num w:numId="81">
    <w:abstractNumId w:val="49"/>
  </w:num>
  <w:num w:numId="82">
    <w:abstractNumId w:val="14"/>
  </w:num>
  <w:num w:numId="83">
    <w:abstractNumId w:val="60"/>
  </w:num>
  <w:num w:numId="84">
    <w:abstractNumId w:val="31"/>
  </w:num>
  <w:num w:numId="85">
    <w:abstractNumId w:val="9"/>
  </w:num>
  <w:num w:numId="86">
    <w:abstractNumId w:val="75"/>
  </w:num>
  <w:num w:numId="87">
    <w:abstractNumId w:val="65"/>
  </w:num>
  <w:num w:numId="88">
    <w:abstractNumId w:val="2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ocumentProtection w:edit="readOnly" w:formatting="1" w:enforcement="0"/>
  <w:styleLockQFSet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0F"/>
    <w:rsid w:val="00001E66"/>
    <w:rsid w:val="0000344B"/>
    <w:rsid w:val="00003617"/>
    <w:rsid w:val="00004193"/>
    <w:rsid w:val="00005A8A"/>
    <w:rsid w:val="00007186"/>
    <w:rsid w:val="000074B4"/>
    <w:rsid w:val="0001093E"/>
    <w:rsid w:val="00014169"/>
    <w:rsid w:val="00015039"/>
    <w:rsid w:val="00016F9D"/>
    <w:rsid w:val="0001755B"/>
    <w:rsid w:val="0002015E"/>
    <w:rsid w:val="00020ABB"/>
    <w:rsid w:val="000221AB"/>
    <w:rsid w:val="00022300"/>
    <w:rsid w:val="000235DA"/>
    <w:rsid w:val="0002400D"/>
    <w:rsid w:val="00024638"/>
    <w:rsid w:val="00025EAD"/>
    <w:rsid w:val="00026036"/>
    <w:rsid w:val="0002690F"/>
    <w:rsid w:val="00026A6F"/>
    <w:rsid w:val="0002722D"/>
    <w:rsid w:val="000313CB"/>
    <w:rsid w:val="000317B7"/>
    <w:rsid w:val="00031F44"/>
    <w:rsid w:val="000320CA"/>
    <w:rsid w:val="00034283"/>
    <w:rsid w:val="00035AD4"/>
    <w:rsid w:val="0003663D"/>
    <w:rsid w:val="00036936"/>
    <w:rsid w:val="000371D5"/>
    <w:rsid w:val="00040DF9"/>
    <w:rsid w:val="00041834"/>
    <w:rsid w:val="0004523F"/>
    <w:rsid w:val="000453A0"/>
    <w:rsid w:val="00046372"/>
    <w:rsid w:val="00046413"/>
    <w:rsid w:val="00047AC7"/>
    <w:rsid w:val="00047E1D"/>
    <w:rsid w:val="000501A0"/>
    <w:rsid w:val="00050DC0"/>
    <w:rsid w:val="000518FC"/>
    <w:rsid w:val="00055E7C"/>
    <w:rsid w:val="0005697F"/>
    <w:rsid w:val="0005757D"/>
    <w:rsid w:val="00057722"/>
    <w:rsid w:val="00061209"/>
    <w:rsid w:val="0006235B"/>
    <w:rsid w:val="00064DB9"/>
    <w:rsid w:val="000678BD"/>
    <w:rsid w:val="00070153"/>
    <w:rsid w:val="00071351"/>
    <w:rsid w:val="00073DFD"/>
    <w:rsid w:val="0007539D"/>
    <w:rsid w:val="0007570D"/>
    <w:rsid w:val="0007576D"/>
    <w:rsid w:val="00076805"/>
    <w:rsid w:val="00077914"/>
    <w:rsid w:val="000779DC"/>
    <w:rsid w:val="000818A6"/>
    <w:rsid w:val="000823EF"/>
    <w:rsid w:val="00082D12"/>
    <w:rsid w:val="0008304C"/>
    <w:rsid w:val="000832F4"/>
    <w:rsid w:val="00084CF4"/>
    <w:rsid w:val="00086AE3"/>
    <w:rsid w:val="000870EB"/>
    <w:rsid w:val="000875DE"/>
    <w:rsid w:val="00087BBB"/>
    <w:rsid w:val="00090960"/>
    <w:rsid w:val="00090AB7"/>
    <w:rsid w:val="00090AE2"/>
    <w:rsid w:val="00091928"/>
    <w:rsid w:val="00091C9B"/>
    <w:rsid w:val="000951F3"/>
    <w:rsid w:val="00096478"/>
    <w:rsid w:val="0009697E"/>
    <w:rsid w:val="00097176"/>
    <w:rsid w:val="000A07BA"/>
    <w:rsid w:val="000A0954"/>
    <w:rsid w:val="000A0F0B"/>
    <w:rsid w:val="000A3D8D"/>
    <w:rsid w:val="000A44AE"/>
    <w:rsid w:val="000B007E"/>
    <w:rsid w:val="000B02C2"/>
    <w:rsid w:val="000B0A86"/>
    <w:rsid w:val="000B1F2E"/>
    <w:rsid w:val="000B2A68"/>
    <w:rsid w:val="000B3290"/>
    <w:rsid w:val="000B4DED"/>
    <w:rsid w:val="000B56F0"/>
    <w:rsid w:val="000B7456"/>
    <w:rsid w:val="000B74E2"/>
    <w:rsid w:val="000C10BB"/>
    <w:rsid w:val="000C1CBE"/>
    <w:rsid w:val="000C2081"/>
    <w:rsid w:val="000C2722"/>
    <w:rsid w:val="000C30C3"/>
    <w:rsid w:val="000C3D79"/>
    <w:rsid w:val="000C72C7"/>
    <w:rsid w:val="000C7558"/>
    <w:rsid w:val="000C797C"/>
    <w:rsid w:val="000D1B2C"/>
    <w:rsid w:val="000D35D7"/>
    <w:rsid w:val="000D48C2"/>
    <w:rsid w:val="000D51F5"/>
    <w:rsid w:val="000D6857"/>
    <w:rsid w:val="000D6AC7"/>
    <w:rsid w:val="000E02DC"/>
    <w:rsid w:val="000E0394"/>
    <w:rsid w:val="000E06A5"/>
    <w:rsid w:val="000E0776"/>
    <w:rsid w:val="000E27F8"/>
    <w:rsid w:val="000E3975"/>
    <w:rsid w:val="000E4309"/>
    <w:rsid w:val="000E4CA1"/>
    <w:rsid w:val="000E5C78"/>
    <w:rsid w:val="000E678C"/>
    <w:rsid w:val="000E6CF2"/>
    <w:rsid w:val="000F1E46"/>
    <w:rsid w:val="000F25D5"/>
    <w:rsid w:val="000F2F9D"/>
    <w:rsid w:val="000F4A44"/>
    <w:rsid w:val="000F5352"/>
    <w:rsid w:val="000F5809"/>
    <w:rsid w:val="000F78B0"/>
    <w:rsid w:val="000F7CD1"/>
    <w:rsid w:val="000F7DBE"/>
    <w:rsid w:val="001001F7"/>
    <w:rsid w:val="00101B28"/>
    <w:rsid w:val="0010288D"/>
    <w:rsid w:val="0010318B"/>
    <w:rsid w:val="00105699"/>
    <w:rsid w:val="001062B1"/>
    <w:rsid w:val="001071DB"/>
    <w:rsid w:val="00107D20"/>
    <w:rsid w:val="0011007A"/>
    <w:rsid w:val="00110987"/>
    <w:rsid w:val="00110CD9"/>
    <w:rsid w:val="00110E72"/>
    <w:rsid w:val="001131FA"/>
    <w:rsid w:val="00116173"/>
    <w:rsid w:val="001171D3"/>
    <w:rsid w:val="00117485"/>
    <w:rsid w:val="001201A5"/>
    <w:rsid w:val="00121690"/>
    <w:rsid w:val="00121A75"/>
    <w:rsid w:val="00122692"/>
    <w:rsid w:val="00122CC5"/>
    <w:rsid w:val="00123763"/>
    <w:rsid w:val="00123D92"/>
    <w:rsid w:val="00125D10"/>
    <w:rsid w:val="001266F3"/>
    <w:rsid w:val="00126A67"/>
    <w:rsid w:val="00127822"/>
    <w:rsid w:val="0013003D"/>
    <w:rsid w:val="001318D5"/>
    <w:rsid w:val="001328DF"/>
    <w:rsid w:val="00132B04"/>
    <w:rsid w:val="001334A4"/>
    <w:rsid w:val="001344AF"/>
    <w:rsid w:val="00135D1C"/>
    <w:rsid w:val="0013675F"/>
    <w:rsid w:val="00140942"/>
    <w:rsid w:val="00142162"/>
    <w:rsid w:val="0014488F"/>
    <w:rsid w:val="0015388E"/>
    <w:rsid w:val="00154EF3"/>
    <w:rsid w:val="001559D1"/>
    <w:rsid w:val="00157195"/>
    <w:rsid w:val="001603D4"/>
    <w:rsid w:val="001619A7"/>
    <w:rsid w:val="001620A7"/>
    <w:rsid w:val="00164231"/>
    <w:rsid w:val="001647D9"/>
    <w:rsid w:val="00164E4D"/>
    <w:rsid w:val="0016501D"/>
    <w:rsid w:val="001651F4"/>
    <w:rsid w:val="001668C4"/>
    <w:rsid w:val="001678CB"/>
    <w:rsid w:val="001702A1"/>
    <w:rsid w:val="00171A2A"/>
    <w:rsid w:val="00172BB5"/>
    <w:rsid w:val="00173ACD"/>
    <w:rsid w:val="001764D5"/>
    <w:rsid w:val="00180406"/>
    <w:rsid w:val="00180DB3"/>
    <w:rsid w:val="001858B4"/>
    <w:rsid w:val="00190D19"/>
    <w:rsid w:val="00191C72"/>
    <w:rsid w:val="00194E1B"/>
    <w:rsid w:val="0019641B"/>
    <w:rsid w:val="00196974"/>
    <w:rsid w:val="00197362"/>
    <w:rsid w:val="001A6D69"/>
    <w:rsid w:val="001B627F"/>
    <w:rsid w:val="001C0F73"/>
    <w:rsid w:val="001C1099"/>
    <w:rsid w:val="001C1714"/>
    <w:rsid w:val="001C3E0C"/>
    <w:rsid w:val="001C4094"/>
    <w:rsid w:val="001C41C5"/>
    <w:rsid w:val="001C655C"/>
    <w:rsid w:val="001C6894"/>
    <w:rsid w:val="001D29A1"/>
    <w:rsid w:val="001D475E"/>
    <w:rsid w:val="001D4B39"/>
    <w:rsid w:val="001D5F93"/>
    <w:rsid w:val="001D6D36"/>
    <w:rsid w:val="001D6FE1"/>
    <w:rsid w:val="001D72C2"/>
    <w:rsid w:val="001D7A23"/>
    <w:rsid w:val="001D7AA3"/>
    <w:rsid w:val="001D7EA7"/>
    <w:rsid w:val="001E092F"/>
    <w:rsid w:val="001E0B7A"/>
    <w:rsid w:val="001E1B1E"/>
    <w:rsid w:val="001E29E4"/>
    <w:rsid w:val="001E2B9D"/>
    <w:rsid w:val="001E31D3"/>
    <w:rsid w:val="001E5C4E"/>
    <w:rsid w:val="001E64A7"/>
    <w:rsid w:val="001F287D"/>
    <w:rsid w:val="001F7081"/>
    <w:rsid w:val="001F7524"/>
    <w:rsid w:val="00200BD6"/>
    <w:rsid w:val="00203920"/>
    <w:rsid w:val="00207D1F"/>
    <w:rsid w:val="00210696"/>
    <w:rsid w:val="0021146B"/>
    <w:rsid w:val="002118A9"/>
    <w:rsid w:val="00212305"/>
    <w:rsid w:val="00214091"/>
    <w:rsid w:val="002148A9"/>
    <w:rsid w:val="0021538E"/>
    <w:rsid w:val="00217E96"/>
    <w:rsid w:val="00220CA3"/>
    <w:rsid w:val="00221C0B"/>
    <w:rsid w:val="00222F3F"/>
    <w:rsid w:val="00223FAD"/>
    <w:rsid w:val="0022435E"/>
    <w:rsid w:val="00226507"/>
    <w:rsid w:val="00230669"/>
    <w:rsid w:val="002306C7"/>
    <w:rsid w:val="00230958"/>
    <w:rsid w:val="00233738"/>
    <w:rsid w:val="00234CB8"/>
    <w:rsid w:val="00236729"/>
    <w:rsid w:val="00236FF4"/>
    <w:rsid w:val="002379DC"/>
    <w:rsid w:val="0024097C"/>
    <w:rsid w:val="00241263"/>
    <w:rsid w:val="002421F5"/>
    <w:rsid w:val="002425A8"/>
    <w:rsid w:val="002439E0"/>
    <w:rsid w:val="002445B9"/>
    <w:rsid w:val="00245A22"/>
    <w:rsid w:val="00246A5B"/>
    <w:rsid w:val="00251450"/>
    <w:rsid w:val="00252506"/>
    <w:rsid w:val="002562B4"/>
    <w:rsid w:val="00257C85"/>
    <w:rsid w:val="00261850"/>
    <w:rsid w:val="00264957"/>
    <w:rsid w:val="00264E5B"/>
    <w:rsid w:val="0026609A"/>
    <w:rsid w:val="002707E0"/>
    <w:rsid w:val="002718C4"/>
    <w:rsid w:val="0027198D"/>
    <w:rsid w:val="00271F1C"/>
    <w:rsid w:val="00272355"/>
    <w:rsid w:val="002725F3"/>
    <w:rsid w:val="00273877"/>
    <w:rsid w:val="00273B5E"/>
    <w:rsid w:val="00276061"/>
    <w:rsid w:val="00276ECF"/>
    <w:rsid w:val="00282259"/>
    <w:rsid w:val="00283A05"/>
    <w:rsid w:val="00286C3A"/>
    <w:rsid w:val="002874D4"/>
    <w:rsid w:val="002900C4"/>
    <w:rsid w:val="00293568"/>
    <w:rsid w:val="0029647B"/>
    <w:rsid w:val="00296D2D"/>
    <w:rsid w:val="00297CC9"/>
    <w:rsid w:val="002A0AE6"/>
    <w:rsid w:val="002A4298"/>
    <w:rsid w:val="002A5A30"/>
    <w:rsid w:val="002A5F71"/>
    <w:rsid w:val="002A7337"/>
    <w:rsid w:val="002A7AFB"/>
    <w:rsid w:val="002B0766"/>
    <w:rsid w:val="002B5A81"/>
    <w:rsid w:val="002B5B6C"/>
    <w:rsid w:val="002B6C23"/>
    <w:rsid w:val="002C08E7"/>
    <w:rsid w:val="002C0D21"/>
    <w:rsid w:val="002C76CA"/>
    <w:rsid w:val="002C7969"/>
    <w:rsid w:val="002C7A0B"/>
    <w:rsid w:val="002C7CD4"/>
    <w:rsid w:val="002D0248"/>
    <w:rsid w:val="002D2297"/>
    <w:rsid w:val="002D37B7"/>
    <w:rsid w:val="002D5EA7"/>
    <w:rsid w:val="002E0318"/>
    <w:rsid w:val="002E0BC2"/>
    <w:rsid w:val="002E41B5"/>
    <w:rsid w:val="002E6A4A"/>
    <w:rsid w:val="002E731A"/>
    <w:rsid w:val="002E7CC7"/>
    <w:rsid w:val="002E7E7A"/>
    <w:rsid w:val="002F0C71"/>
    <w:rsid w:val="002F2BAF"/>
    <w:rsid w:val="002F54CB"/>
    <w:rsid w:val="002F69B4"/>
    <w:rsid w:val="00300F5A"/>
    <w:rsid w:val="00303834"/>
    <w:rsid w:val="0030504A"/>
    <w:rsid w:val="00305B37"/>
    <w:rsid w:val="003077BD"/>
    <w:rsid w:val="00307E1C"/>
    <w:rsid w:val="0031016B"/>
    <w:rsid w:val="00310F52"/>
    <w:rsid w:val="00311615"/>
    <w:rsid w:val="00311BC6"/>
    <w:rsid w:val="00312F0E"/>
    <w:rsid w:val="00313ACD"/>
    <w:rsid w:val="0031442E"/>
    <w:rsid w:val="00314F0B"/>
    <w:rsid w:val="00315522"/>
    <w:rsid w:val="00315AC4"/>
    <w:rsid w:val="00315DD8"/>
    <w:rsid w:val="0031740C"/>
    <w:rsid w:val="00317724"/>
    <w:rsid w:val="0032076D"/>
    <w:rsid w:val="00322BA8"/>
    <w:rsid w:val="00324877"/>
    <w:rsid w:val="00324BE2"/>
    <w:rsid w:val="003271D3"/>
    <w:rsid w:val="00327891"/>
    <w:rsid w:val="00327E9B"/>
    <w:rsid w:val="0033161D"/>
    <w:rsid w:val="00333D3D"/>
    <w:rsid w:val="00334005"/>
    <w:rsid w:val="0033474A"/>
    <w:rsid w:val="0033557F"/>
    <w:rsid w:val="00336875"/>
    <w:rsid w:val="00337A49"/>
    <w:rsid w:val="0034022B"/>
    <w:rsid w:val="00340603"/>
    <w:rsid w:val="00341B4C"/>
    <w:rsid w:val="00342DC0"/>
    <w:rsid w:val="003442BD"/>
    <w:rsid w:val="00344AC0"/>
    <w:rsid w:val="003457D3"/>
    <w:rsid w:val="00347A56"/>
    <w:rsid w:val="00351C80"/>
    <w:rsid w:val="00351DE9"/>
    <w:rsid w:val="003537FA"/>
    <w:rsid w:val="00353E47"/>
    <w:rsid w:val="00354201"/>
    <w:rsid w:val="00354363"/>
    <w:rsid w:val="003545FC"/>
    <w:rsid w:val="00354A95"/>
    <w:rsid w:val="0035511C"/>
    <w:rsid w:val="0035609C"/>
    <w:rsid w:val="0035671A"/>
    <w:rsid w:val="00357E5A"/>
    <w:rsid w:val="00360032"/>
    <w:rsid w:val="00360CD4"/>
    <w:rsid w:val="003612AA"/>
    <w:rsid w:val="00362428"/>
    <w:rsid w:val="00362B12"/>
    <w:rsid w:val="003640A9"/>
    <w:rsid w:val="003647D8"/>
    <w:rsid w:val="00364A7A"/>
    <w:rsid w:val="00364A95"/>
    <w:rsid w:val="00366232"/>
    <w:rsid w:val="003671F2"/>
    <w:rsid w:val="00372DF9"/>
    <w:rsid w:val="00373CD5"/>
    <w:rsid w:val="00374ABE"/>
    <w:rsid w:val="003759D2"/>
    <w:rsid w:val="00377765"/>
    <w:rsid w:val="0038008A"/>
    <w:rsid w:val="00380E94"/>
    <w:rsid w:val="00381F08"/>
    <w:rsid w:val="0038322E"/>
    <w:rsid w:val="0038568D"/>
    <w:rsid w:val="0038690E"/>
    <w:rsid w:val="0039074B"/>
    <w:rsid w:val="00390A59"/>
    <w:rsid w:val="00391293"/>
    <w:rsid w:val="00392E0C"/>
    <w:rsid w:val="003944EF"/>
    <w:rsid w:val="0039533E"/>
    <w:rsid w:val="0039595F"/>
    <w:rsid w:val="00397D32"/>
    <w:rsid w:val="003A0A02"/>
    <w:rsid w:val="003A0AB6"/>
    <w:rsid w:val="003A3B7F"/>
    <w:rsid w:val="003A450C"/>
    <w:rsid w:val="003A5399"/>
    <w:rsid w:val="003A55D9"/>
    <w:rsid w:val="003A66EA"/>
    <w:rsid w:val="003A75E1"/>
    <w:rsid w:val="003A7C21"/>
    <w:rsid w:val="003B163E"/>
    <w:rsid w:val="003B3C8D"/>
    <w:rsid w:val="003B5915"/>
    <w:rsid w:val="003B5D48"/>
    <w:rsid w:val="003C08BE"/>
    <w:rsid w:val="003C0B53"/>
    <w:rsid w:val="003C16C8"/>
    <w:rsid w:val="003C16E4"/>
    <w:rsid w:val="003C1A14"/>
    <w:rsid w:val="003C2C31"/>
    <w:rsid w:val="003C312C"/>
    <w:rsid w:val="003C45D8"/>
    <w:rsid w:val="003C59E9"/>
    <w:rsid w:val="003C6ACF"/>
    <w:rsid w:val="003D2393"/>
    <w:rsid w:val="003D2B88"/>
    <w:rsid w:val="003D5312"/>
    <w:rsid w:val="003D6A34"/>
    <w:rsid w:val="003E0A14"/>
    <w:rsid w:val="003E499E"/>
    <w:rsid w:val="003E5B50"/>
    <w:rsid w:val="003E7DAE"/>
    <w:rsid w:val="003F2989"/>
    <w:rsid w:val="003F389A"/>
    <w:rsid w:val="003F538B"/>
    <w:rsid w:val="003F65F0"/>
    <w:rsid w:val="003F6648"/>
    <w:rsid w:val="003F77B4"/>
    <w:rsid w:val="004001D7"/>
    <w:rsid w:val="00401168"/>
    <w:rsid w:val="00401CD7"/>
    <w:rsid w:val="004042E6"/>
    <w:rsid w:val="00405034"/>
    <w:rsid w:val="004056C8"/>
    <w:rsid w:val="0040592E"/>
    <w:rsid w:val="00406721"/>
    <w:rsid w:val="00407C65"/>
    <w:rsid w:val="00407D85"/>
    <w:rsid w:val="00407FB5"/>
    <w:rsid w:val="00410E32"/>
    <w:rsid w:val="004135BD"/>
    <w:rsid w:val="0041398D"/>
    <w:rsid w:val="00414438"/>
    <w:rsid w:val="00414617"/>
    <w:rsid w:val="00415D0B"/>
    <w:rsid w:val="00415DA5"/>
    <w:rsid w:val="004161EB"/>
    <w:rsid w:val="0041675A"/>
    <w:rsid w:val="00416C69"/>
    <w:rsid w:val="004174AD"/>
    <w:rsid w:val="004179C1"/>
    <w:rsid w:val="00424B12"/>
    <w:rsid w:val="00425CDC"/>
    <w:rsid w:val="00426663"/>
    <w:rsid w:val="004274AF"/>
    <w:rsid w:val="004307B2"/>
    <w:rsid w:val="004311D8"/>
    <w:rsid w:val="00431498"/>
    <w:rsid w:val="00436E95"/>
    <w:rsid w:val="004372FA"/>
    <w:rsid w:val="00441312"/>
    <w:rsid w:val="00443B5B"/>
    <w:rsid w:val="0044402A"/>
    <w:rsid w:val="0044555C"/>
    <w:rsid w:val="00445AC6"/>
    <w:rsid w:val="00445FC3"/>
    <w:rsid w:val="004463AC"/>
    <w:rsid w:val="0044769A"/>
    <w:rsid w:val="00447C3D"/>
    <w:rsid w:val="00451AFF"/>
    <w:rsid w:val="004523EB"/>
    <w:rsid w:val="00453477"/>
    <w:rsid w:val="00453709"/>
    <w:rsid w:val="00453927"/>
    <w:rsid w:val="004550B2"/>
    <w:rsid w:val="00456D1C"/>
    <w:rsid w:val="0046061B"/>
    <w:rsid w:val="004624BE"/>
    <w:rsid w:val="004637DF"/>
    <w:rsid w:val="00463DD1"/>
    <w:rsid w:val="0046455D"/>
    <w:rsid w:val="00464B9A"/>
    <w:rsid w:val="00466014"/>
    <w:rsid w:val="0046643E"/>
    <w:rsid w:val="00466FAD"/>
    <w:rsid w:val="004670B7"/>
    <w:rsid w:val="0047065F"/>
    <w:rsid w:val="00470736"/>
    <w:rsid w:val="00470C33"/>
    <w:rsid w:val="00471BE7"/>
    <w:rsid w:val="0047271E"/>
    <w:rsid w:val="004728CE"/>
    <w:rsid w:val="00476727"/>
    <w:rsid w:val="00476B93"/>
    <w:rsid w:val="004773E6"/>
    <w:rsid w:val="004811C7"/>
    <w:rsid w:val="00482D51"/>
    <w:rsid w:val="00483E51"/>
    <w:rsid w:val="004869B9"/>
    <w:rsid w:val="004876E1"/>
    <w:rsid w:val="00490D39"/>
    <w:rsid w:val="0049203D"/>
    <w:rsid w:val="00493F87"/>
    <w:rsid w:val="00495A93"/>
    <w:rsid w:val="00495B65"/>
    <w:rsid w:val="00495DC1"/>
    <w:rsid w:val="0049642D"/>
    <w:rsid w:val="00497A18"/>
    <w:rsid w:val="004A113C"/>
    <w:rsid w:val="004A2E9F"/>
    <w:rsid w:val="004A5BCB"/>
    <w:rsid w:val="004A6E74"/>
    <w:rsid w:val="004A7405"/>
    <w:rsid w:val="004B0151"/>
    <w:rsid w:val="004B1839"/>
    <w:rsid w:val="004B2C5A"/>
    <w:rsid w:val="004B4FDF"/>
    <w:rsid w:val="004B5C96"/>
    <w:rsid w:val="004B6E33"/>
    <w:rsid w:val="004B6FAF"/>
    <w:rsid w:val="004C139F"/>
    <w:rsid w:val="004C15D2"/>
    <w:rsid w:val="004C177F"/>
    <w:rsid w:val="004C1798"/>
    <w:rsid w:val="004C1E20"/>
    <w:rsid w:val="004C22A6"/>
    <w:rsid w:val="004C409A"/>
    <w:rsid w:val="004C4625"/>
    <w:rsid w:val="004C6F5F"/>
    <w:rsid w:val="004C7209"/>
    <w:rsid w:val="004C7230"/>
    <w:rsid w:val="004C74CA"/>
    <w:rsid w:val="004C75C1"/>
    <w:rsid w:val="004D24AD"/>
    <w:rsid w:val="004D2BE6"/>
    <w:rsid w:val="004D3C4C"/>
    <w:rsid w:val="004D63A5"/>
    <w:rsid w:val="004D6FD8"/>
    <w:rsid w:val="004D7AD6"/>
    <w:rsid w:val="004E0F94"/>
    <w:rsid w:val="004E1108"/>
    <w:rsid w:val="004E2429"/>
    <w:rsid w:val="004E2EDF"/>
    <w:rsid w:val="004E3B62"/>
    <w:rsid w:val="004F64E7"/>
    <w:rsid w:val="004F73C5"/>
    <w:rsid w:val="004F74F4"/>
    <w:rsid w:val="005004E7"/>
    <w:rsid w:val="00500611"/>
    <w:rsid w:val="005018C6"/>
    <w:rsid w:val="005021AA"/>
    <w:rsid w:val="0050276B"/>
    <w:rsid w:val="005038BE"/>
    <w:rsid w:val="00504204"/>
    <w:rsid w:val="00504823"/>
    <w:rsid w:val="00507003"/>
    <w:rsid w:val="005106F4"/>
    <w:rsid w:val="00510BDB"/>
    <w:rsid w:val="00511318"/>
    <w:rsid w:val="00513B62"/>
    <w:rsid w:val="00513EAF"/>
    <w:rsid w:val="005145E5"/>
    <w:rsid w:val="00514F6E"/>
    <w:rsid w:val="00514F6F"/>
    <w:rsid w:val="005155FD"/>
    <w:rsid w:val="0051577E"/>
    <w:rsid w:val="00517F64"/>
    <w:rsid w:val="00520F5B"/>
    <w:rsid w:val="005210C9"/>
    <w:rsid w:val="00522FE8"/>
    <w:rsid w:val="00523C9D"/>
    <w:rsid w:val="0052409D"/>
    <w:rsid w:val="00526776"/>
    <w:rsid w:val="00526B55"/>
    <w:rsid w:val="00527395"/>
    <w:rsid w:val="0053157C"/>
    <w:rsid w:val="00533F63"/>
    <w:rsid w:val="0053403E"/>
    <w:rsid w:val="00535273"/>
    <w:rsid w:val="00535D7D"/>
    <w:rsid w:val="00536EAF"/>
    <w:rsid w:val="00537E82"/>
    <w:rsid w:val="005408EE"/>
    <w:rsid w:val="005419BD"/>
    <w:rsid w:val="00542134"/>
    <w:rsid w:val="005431BE"/>
    <w:rsid w:val="00543E84"/>
    <w:rsid w:val="00544BFC"/>
    <w:rsid w:val="00544E1F"/>
    <w:rsid w:val="005476BC"/>
    <w:rsid w:val="00547D56"/>
    <w:rsid w:val="005514C0"/>
    <w:rsid w:val="00551868"/>
    <w:rsid w:val="00553F44"/>
    <w:rsid w:val="0055630A"/>
    <w:rsid w:val="00560726"/>
    <w:rsid w:val="00560AD5"/>
    <w:rsid w:val="005634CF"/>
    <w:rsid w:val="00563E97"/>
    <w:rsid w:val="00564773"/>
    <w:rsid w:val="005651F5"/>
    <w:rsid w:val="005664C0"/>
    <w:rsid w:val="00566585"/>
    <w:rsid w:val="0056770C"/>
    <w:rsid w:val="00567760"/>
    <w:rsid w:val="00571F73"/>
    <w:rsid w:val="00572A94"/>
    <w:rsid w:val="00572DEB"/>
    <w:rsid w:val="00576D6B"/>
    <w:rsid w:val="00580BCF"/>
    <w:rsid w:val="00582EA8"/>
    <w:rsid w:val="00586355"/>
    <w:rsid w:val="00586570"/>
    <w:rsid w:val="00586DA6"/>
    <w:rsid w:val="00593804"/>
    <w:rsid w:val="005945AF"/>
    <w:rsid w:val="00594776"/>
    <w:rsid w:val="00595ACE"/>
    <w:rsid w:val="00597618"/>
    <w:rsid w:val="005A1A1B"/>
    <w:rsid w:val="005A3380"/>
    <w:rsid w:val="005A61F3"/>
    <w:rsid w:val="005A6AF9"/>
    <w:rsid w:val="005A7D8D"/>
    <w:rsid w:val="005A7E33"/>
    <w:rsid w:val="005B091F"/>
    <w:rsid w:val="005B197A"/>
    <w:rsid w:val="005B247C"/>
    <w:rsid w:val="005B3623"/>
    <w:rsid w:val="005B3AFB"/>
    <w:rsid w:val="005B4DC3"/>
    <w:rsid w:val="005B4F28"/>
    <w:rsid w:val="005B57D0"/>
    <w:rsid w:val="005B5BE8"/>
    <w:rsid w:val="005B5DCC"/>
    <w:rsid w:val="005B7C7E"/>
    <w:rsid w:val="005C06CB"/>
    <w:rsid w:val="005C1A90"/>
    <w:rsid w:val="005C2F9F"/>
    <w:rsid w:val="005C51DA"/>
    <w:rsid w:val="005D1B91"/>
    <w:rsid w:val="005D26B1"/>
    <w:rsid w:val="005D27F0"/>
    <w:rsid w:val="005D444D"/>
    <w:rsid w:val="005D6C6D"/>
    <w:rsid w:val="005D72A5"/>
    <w:rsid w:val="005E0A45"/>
    <w:rsid w:val="005E245D"/>
    <w:rsid w:val="005E3835"/>
    <w:rsid w:val="005E3956"/>
    <w:rsid w:val="005E3C2E"/>
    <w:rsid w:val="005E46C6"/>
    <w:rsid w:val="005E4732"/>
    <w:rsid w:val="005E62FD"/>
    <w:rsid w:val="005E7CD7"/>
    <w:rsid w:val="005F0734"/>
    <w:rsid w:val="005F0B76"/>
    <w:rsid w:val="005F0F4D"/>
    <w:rsid w:val="005F167C"/>
    <w:rsid w:val="005F1AC1"/>
    <w:rsid w:val="005F2110"/>
    <w:rsid w:val="005F23FE"/>
    <w:rsid w:val="005F2875"/>
    <w:rsid w:val="005F4BCA"/>
    <w:rsid w:val="005F611B"/>
    <w:rsid w:val="005F7C73"/>
    <w:rsid w:val="0060247D"/>
    <w:rsid w:val="006031AD"/>
    <w:rsid w:val="00603A5F"/>
    <w:rsid w:val="00610DB8"/>
    <w:rsid w:val="00611125"/>
    <w:rsid w:val="0061147C"/>
    <w:rsid w:val="006144ED"/>
    <w:rsid w:val="00615DBD"/>
    <w:rsid w:val="0061687C"/>
    <w:rsid w:val="00621DAA"/>
    <w:rsid w:val="00622483"/>
    <w:rsid w:val="00622E45"/>
    <w:rsid w:val="00623372"/>
    <w:rsid w:val="00623447"/>
    <w:rsid w:val="00630372"/>
    <w:rsid w:val="00630D66"/>
    <w:rsid w:val="00630DD6"/>
    <w:rsid w:val="00631429"/>
    <w:rsid w:val="006322FB"/>
    <w:rsid w:val="006356AE"/>
    <w:rsid w:val="00635969"/>
    <w:rsid w:val="00636798"/>
    <w:rsid w:val="00636D26"/>
    <w:rsid w:val="006404AA"/>
    <w:rsid w:val="00640C7E"/>
    <w:rsid w:val="0064225B"/>
    <w:rsid w:val="00642535"/>
    <w:rsid w:val="00644AB4"/>
    <w:rsid w:val="00645C69"/>
    <w:rsid w:val="00647218"/>
    <w:rsid w:val="00647B46"/>
    <w:rsid w:val="00647C17"/>
    <w:rsid w:val="00650CA3"/>
    <w:rsid w:val="006535CB"/>
    <w:rsid w:val="00654BAA"/>
    <w:rsid w:val="00655481"/>
    <w:rsid w:val="006555FC"/>
    <w:rsid w:val="006563BE"/>
    <w:rsid w:val="00656861"/>
    <w:rsid w:val="00657CE9"/>
    <w:rsid w:val="00657EE4"/>
    <w:rsid w:val="00660632"/>
    <w:rsid w:val="00660AB0"/>
    <w:rsid w:val="00661BD0"/>
    <w:rsid w:val="0066306A"/>
    <w:rsid w:val="006712CF"/>
    <w:rsid w:val="006722D4"/>
    <w:rsid w:val="00672C7C"/>
    <w:rsid w:val="00673E29"/>
    <w:rsid w:val="00675381"/>
    <w:rsid w:val="00676821"/>
    <w:rsid w:val="00676CB1"/>
    <w:rsid w:val="00677BA6"/>
    <w:rsid w:val="00677FCB"/>
    <w:rsid w:val="006800B5"/>
    <w:rsid w:val="00681C0C"/>
    <w:rsid w:val="00682360"/>
    <w:rsid w:val="00682AED"/>
    <w:rsid w:val="006833EA"/>
    <w:rsid w:val="0068512D"/>
    <w:rsid w:val="0068753F"/>
    <w:rsid w:val="006878D6"/>
    <w:rsid w:val="0068792A"/>
    <w:rsid w:val="00690999"/>
    <w:rsid w:val="0069099B"/>
    <w:rsid w:val="00691539"/>
    <w:rsid w:val="00692307"/>
    <w:rsid w:val="0069242F"/>
    <w:rsid w:val="00693A40"/>
    <w:rsid w:val="00693EA4"/>
    <w:rsid w:val="006953E3"/>
    <w:rsid w:val="00696E8C"/>
    <w:rsid w:val="0069759A"/>
    <w:rsid w:val="006A20FF"/>
    <w:rsid w:val="006A30AA"/>
    <w:rsid w:val="006A6501"/>
    <w:rsid w:val="006A6B18"/>
    <w:rsid w:val="006A7343"/>
    <w:rsid w:val="006B04B9"/>
    <w:rsid w:val="006B2463"/>
    <w:rsid w:val="006B421B"/>
    <w:rsid w:val="006B4920"/>
    <w:rsid w:val="006B51B0"/>
    <w:rsid w:val="006B537D"/>
    <w:rsid w:val="006B53A7"/>
    <w:rsid w:val="006B56DD"/>
    <w:rsid w:val="006B5DD2"/>
    <w:rsid w:val="006B71A0"/>
    <w:rsid w:val="006C1B68"/>
    <w:rsid w:val="006C474D"/>
    <w:rsid w:val="006D0904"/>
    <w:rsid w:val="006D1067"/>
    <w:rsid w:val="006D41E6"/>
    <w:rsid w:val="006D4C74"/>
    <w:rsid w:val="006D58AA"/>
    <w:rsid w:val="006D5BEB"/>
    <w:rsid w:val="006E1F26"/>
    <w:rsid w:val="006E2DB5"/>
    <w:rsid w:val="006E3AA5"/>
    <w:rsid w:val="006E4619"/>
    <w:rsid w:val="006E4B51"/>
    <w:rsid w:val="006E6D00"/>
    <w:rsid w:val="006F0408"/>
    <w:rsid w:val="006F2937"/>
    <w:rsid w:val="006F36FD"/>
    <w:rsid w:val="006F4B24"/>
    <w:rsid w:val="006F7325"/>
    <w:rsid w:val="006F7353"/>
    <w:rsid w:val="007005A6"/>
    <w:rsid w:val="0070169E"/>
    <w:rsid w:val="00701855"/>
    <w:rsid w:val="00701D9A"/>
    <w:rsid w:val="00702133"/>
    <w:rsid w:val="00702CD7"/>
    <w:rsid w:val="00702FA4"/>
    <w:rsid w:val="0070537B"/>
    <w:rsid w:val="007054CA"/>
    <w:rsid w:val="00706389"/>
    <w:rsid w:val="007069FC"/>
    <w:rsid w:val="00706AED"/>
    <w:rsid w:val="007077DC"/>
    <w:rsid w:val="00707DA7"/>
    <w:rsid w:val="0071055C"/>
    <w:rsid w:val="007110ED"/>
    <w:rsid w:val="00713934"/>
    <w:rsid w:val="007141A9"/>
    <w:rsid w:val="007141FA"/>
    <w:rsid w:val="0071500E"/>
    <w:rsid w:val="0072169B"/>
    <w:rsid w:val="007216D2"/>
    <w:rsid w:val="00721E91"/>
    <w:rsid w:val="0072336E"/>
    <w:rsid w:val="00725FA3"/>
    <w:rsid w:val="00730ECA"/>
    <w:rsid w:val="007320B3"/>
    <w:rsid w:val="00735CB0"/>
    <w:rsid w:val="0073613F"/>
    <w:rsid w:val="00737345"/>
    <w:rsid w:val="007408DE"/>
    <w:rsid w:val="00740B1C"/>
    <w:rsid w:val="00740BD2"/>
    <w:rsid w:val="00741605"/>
    <w:rsid w:val="00741D92"/>
    <w:rsid w:val="00744BF6"/>
    <w:rsid w:val="007450D2"/>
    <w:rsid w:val="00745A38"/>
    <w:rsid w:val="00745DEA"/>
    <w:rsid w:val="007472EC"/>
    <w:rsid w:val="00747394"/>
    <w:rsid w:val="00747AA0"/>
    <w:rsid w:val="00752EB2"/>
    <w:rsid w:val="007543E5"/>
    <w:rsid w:val="0075728B"/>
    <w:rsid w:val="00760015"/>
    <w:rsid w:val="007617FF"/>
    <w:rsid w:val="00761FA0"/>
    <w:rsid w:val="0076341B"/>
    <w:rsid w:val="007634FD"/>
    <w:rsid w:val="007635E4"/>
    <w:rsid w:val="00764381"/>
    <w:rsid w:val="00771C4A"/>
    <w:rsid w:val="00772021"/>
    <w:rsid w:val="00772F43"/>
    <w:rsid w:val="00774F7A"/>
    <w:rsid w:val="00775435"/>
    <w:rsid w:val="00775549"/>
    <w:rsid w:val="00776F60"/>
    <w:rsid w:val="00777AEA"/>
    <w:rsid w:val="00784AEA"/>
    <w:rsid w:val="00785055"/>
    <w:rsid w:val="00785383"/>
    <w:rsid w:val="00786409"/>
    <w:rsid w:val="00790F1B"/>
    <w:rsid w:val="007923B5"/>
    <w:rsid w:val="00792C6C"/>
    <w:rsid w:val="0079366A"/>
    <w:rsid w:val="007951E6"/>
    <w:rsid w:val="00797C3D"/>
    <w:rsid w:val="007A1620"/>
    <w:rsid w:val="007A166B"/>
    <w:rsid w:val="007A1BCC"/>
    <w:rsid w:val="007A420D"/>
    <w:rsid w:val="007A49A1"/>
    <w:rsid w:val="007A4B7A"/>
    <w:rsid w:val="007A507C"/>
    <w:rsid w:val="007A649B"/>
    <w:rsid w:val="007A6CF7"/>
    <w:rsid w:val="007B01F0"/>
    <w:rsid w:val="007B1619"/>
    <w:rsid w:val="007B28C1"/>
    <w:rsid w:val="007B3F9B"/>
    <w:rsid w:val="007B47AF"/>
    <w:rsid w:val="007B5F5D"/>
    <w:rsid w:val="007B7318"/>
    <w:rsid w:val="007B7809"/>
    <w:rsid w:val="007C0651"/>
    <w:rsid w:val="007C1E6F"/>
    <w:rsid w:val="007C2C29"/>
    <w:rsid w:val="007C365B"/>
    <w:rsid w:val="007C4E0A"/>
    <w:rsid w:val="007C533F"/>
    <w:rsid w:val="007C5A49"/>
    <w:rsid w:val="007C5B37"/>
    <w:rsid w:val="007C6CF5"/>
    <w:rsid w:val="007D20D0"/>
    <w:rsid w:val="007D4ABD"/>
    <w:rsid w:val="007D4C2E"/>
    <w:rsid w:val="007D4F29"/>
    <w:rsid w:val="007D524E"/>
    <w:rsid w:val="007D79F0"/>
    <w:rsid w:val="007E3927"/>
    <w:rsid w:val="007E4A21"/>
    <w:rsid w:val="007E4A5D"/>
    <w:rsid w:val="007E5756"/>
    <w:rsid w:val="007E5C29"/>
    <w:rsid w:val="007E5F4A"/>
    <w:rsid w:val="007F0879"/>
    <w:rsid w:val="007F092C"/>
    <w:rsid w:val="007F11F9"/>
    <w:rsid w:val="007F3080"/>
    <w:rsid w:val="007F42C9"/>
    <w:rsid w:val="007F465F"/>
    <w:rsid w:val="007F5269"/>
    <w:rsid w:val="007F5DA5"/>
    <w:rsid w:val="007F7D12"/>
    <w:rsid w:val="00800E91"/>
    <w:rsid w:val="0080159B"/>
    <w:rsid w:val="008016D1"/>
    <w:rsid w:val="00801FC5"/>
    <w:rsid w:val="00802E2E"/>
    <w:rsid w:val="00805774"/>
    <w:rsid w:val="0080645C"/>
    <w:rsid w:val="0080716C"/>
    <w:rsid w:val="008079AC"/>
    <w:rsid w:val="00810C66"/>
    <w:rsid w:val="00810FD0"/>
    <w:rsid w:val="0081238F"/>
    <w:rsid w:val="00813F0D"/>
    <w:rsid w:val="00816196"/>
    <w:rsid w:val="008206DC"/>
    <w:rsid w:val="00820724"/>
    <w:rsid w:val="00820F9D"/>
    <w:rsid w:val="00822B82"/>
    <w:rsid w:val="0082519D"/>
    <w:rsid w:val="008256F8"/>
    <w:rsid w:val="00830069"/>
    <w:rsid w:val="0083096D"/>
    <w:rsid w:val="00834769"/>
    <w:rsid w:val="0083483A"/>
    <w:rsid w:val="00834A64"/>
    <w:rsid w:val="00835DD3"/>
    <w:rsid w:val="00836CF3"/>
    <w:rsid w:val="00837493"/>
    <w:rsid w:val="00840403"/>
    <w:rsid w:val="00842517"/>
    <w:rsid w:val="0084275D"/>
    <w:rsid w:val="008433FF"/>
    <w:rsid w:val="0084605B"/>
    <w:rsid w:val="008479D5"/>
    <w:rsid w:val="00847A65"/>
    <w:rsid w:val="00851B91"/>
    <w:rsid w:val="00851D07"/>
    <w:rsid w:val="008544D4"/>
    <w:rsid w:val="00856F83"/>
    <w:rsid w:val="00856FF1"/>
    <w:rsid w:val="00857578"/>
    <w:rsid w:val="00860744"/>
    <w:rsid w:val="00865D65"/>
    <w:rsid w:val="008666E8"/>
    <w:rsid w:val="00870B6D"/>
    <w:rsid w:val="00871941"/>
    <w:rsid w:val="008719E7"/>
    <w:rsid w:val="0087203B"/>
    <w:rsid w:val="00872D58"/>
    <w:rsid w:val="0087402E"/>
    <w:rsid w:val="0087411C"/>
    <w:rsid w:val="00875A92"/>
    <w:rsid w:val="00876DA4"/>
    <w:rsid w:val="00876ECF"/>
    <w:rsid w:val="00881A42"/>
    <w:rsid w:val="00881EFB"/>
    <w:rsid w:val="00882FF5"/>
    <w:rsid w:val="008833B6"/>
    <w:rsid w:val="008843CA"/>
    <w:rsid w:val="008860F2"/>
    <w:rsid w:val="008873C8"/>
    <w:rsid w:val="0089153C"/>
    <w:rsid w:val="00893B0A"/>
    <w:rsid w:val="00894ABA"/>
    <w:rsid w:val="00894D23"/>
    <w:rsid w:val="008A03C3"/>
    <w:rsid w:val="008A0BF4"/>
    <w:rsid w:val="008A1BE3"/>
    <w:rsid w:val="008A1DA4"/>
    <w:rsid w:val="008A3B64"/>
    <w:rsid w:val="008A4733"/>
    <w:rsid w:val="008A4B2A"/>
    <w:rsid w:val="008B123D"/>
    <w:rsid w:val="008B5114"/>
    <w:rsid w:val="008B5395"/>
    <w:rsid w:val="008B6559"/>
    <w:rsid w:val="008B7961"/>
    <w:rsid w:val="008B797A"/>
    <w:rsid w:val="008C0FBA"/>
    <w:rsid w:val="008C6BDD"/>
    <w:rsid w:val="008D05A3"/>
    <w:rsid w:val="008D0D2E"/>
    <w:rsid w:val="008D17B4"/>
    <w:rsid w:val="008D48AD"/>
    <w:rsid w:val="008D4DF0"/>
    <w:rsid w:val="008E0518"/>
    <w:rsid w:val="008E3126"/>
    <w:rsid w:val="008E5AC9"/>
    <w:rsid w:val="008E6B2B"/>
    <w:rsid w:val="008E764F"/>
    <w:rsid w:val="008F0119"/>
    <w:rsid w:val="008F0957"/>
    <w:rsid w:val="008F17E2"/>
    <w:rsid w:val="008F19B4"/>
    <w:rsid w:val="008F251E"/>
    <w:rsid w:val="008F26A4"/>
    <w:rsid w:val="008F3FD3"/>
    <w:rsid w:val="008F417A"/>
    <w:rsid w:val="008F48C6"/>
    <w:rsid w:val="008F51B3"/>
    <w:rsid w:val="008F52A9"/>
    <w:rsid w:val="00901CC0"/>
    <w:rsid w:val="0090203E"/>
    <w:rsid w:val="009026D2"/>
    <w:rsid w:val="00904C14"/>
    <w:rsid w:val="00905745"/>
    <w:rsid w:val="009063D2"/>
    <w:rsid w:val="00907AD6"/>
    <w:rsid w:val="00907CFB"/>
    <w:rsid w:val="00913D7C"/>
    <w:rsid w:val="009143C1"/>
    <w:rsid w:val="00917809"/>
    <w:rsid w:val="0092195E"/>
    <w:rsid w:val="00922C1F"/>
    <w:rsid w:val="00923CE3"/>
    <w:rsid w:val="00927113"/>
    <w:rsid w:val="00927330"/>
    <w:rsid w:val="00927F39"/>
    <w:rsid w:val="00927FD2"/>
    <w:rsid w:val="009310B1"/>
    <w:rsid w:val="00932568"/>
    <w:rsid w:val="00932A73"/>
    <w:rsid w:val="00935218"/>
    <w:rsid w:val="00935C22"/>
    <w:rsid w:val="00943A12"/>
    <w:rsid w:val="00945A5D"/>
    <w:rsid w:val="0094660F"/>
    <w:rsid w:val="009503AA"/>
    <w:rsid w:val="00951A79"/>
    <w:rsid w:val="009557A3"/>
    <w:rsid w:val="00956B5A"/>
    <w:rsid w:val="009652BB"/>
    <w:rsid w:val="00965460"/>
    <w:rsid w:val="00965F89"/>
    <w:rsid w:val="00966EA0"/>
    <w:rsid w:val="00970411"/>
    <w:rsid w:val="00971B6C"/>
    <w:rsid w:val="009748AD"/>
    <w:rsid w:val="009810FB"/>
    <w:rsid w:val="009821C8"/>
    <w:rsid w:val="00984F73"/>
    <w:rsid w:val="009865F5"/>
    <w:rsid w:val="009900EB"/>
    <w:rsid w:val="0099043C"/>
    <w:rsid w:val="0099395F"/>
    <w:rsid w:val="00994BEB"/>
    <w:rsid w:val="0099510F"/>
    <w:rsid w:val="00995430"/>
    <w:rsid w:val="00995F6D"/>
    <w:rsid w:val="009A09CD"/>
    <w:rsid w:val="009A0F08"/>
    <w:rsid w:val="009A15B7"/>
    <w:rsid w:val="009A2BDD"/>
    <w:rsid w:val="009A3095"/>
    <w:rsid w:val="009A3EBB"/>
    <w:rsid w:val="009A4C4D"/>
    <w:rsid w:val="009A5FFE"/>
    <w:rsid w:val="009A7C91"/>
    <w:rsid w:val="009A7EA7"/>
    <w:rsid w:val="009B09E2"/>
    <w:rsid w:val="009B19B4"/>
    <w:rsid w:val="009B21EC"/>
    <w:rsid w:val="009B238C"/>
    <w:rsid w:val="009B241A"/>
    <w:rsid w:val="009B4023"/>
    <w:rsid w:val="009B46BF"/>
    <w:rsid w:val="009C0DA2"/>
    <w:rsid w:val="009C135C"/>
    <w:rsid w:val="009C1467"/>
    <w:rsid w:val="009C389B"/>
    <w:rsid w:val="009C45BA"/>
    <w:rsid w:val="009C6179"/>
    <w:rsid w:val="009C6293"/>
    <w:rsid w:val="009C721C"/>
    <w:rsid w:val="009D0E01"/>
    <w:rsid w:val="009D38B3"/>
    <w:rsid w:val="009D3919"/>
    <w:rsid w:val="009D3E4E"/>
    <w:rsid w:val="009D4545"/>
    <w:rsid w:val="009D495D"/>
    <w:rsid w:val="009D64D6"/>
    <w:rsid w:val="009D6F6C"/>
    <w:rsid w:val="009E21CA"/>
    <w:rsid w:val="009E2856"/>
    <w:rsid w:val="009E428D"/>
    <w:rsid w:val="009E4E92"/>
    <w:rsid w:val="009E55B1"/>
    <w:rsid w:val="009E66F8"/>
    <w:rsid w:val="009E6967"/>
    <w:rsid w:val="009E70B0"/>
    <w:rsid w:val="009F17D5"/>
    <w:rsid w:val="009F3626"/>
    <w:rsid w:val="009F36C7"/>
    <w:rsid w:val="009F4A22"/>
    <w:rsid w:val="00A0081A"/>
    <w:rsid w:val="00A00F19"/>
    <w:rsid w:val="00A03B2E"/>
    <w:rsid w:val="00A05D50"/>
    <w:rsid w:val="00A05E37"/>
    <w:rsid w:val="00A062A2"/>
    <w:rsid w:val="00A12619"/>
    <w:rsid w:val="00A15DD3"/>
    <w:rsid w:val="00A1772A"/>
    <w:rsid w:val="00A211F0"/>
    <w:rsid w:val="00A2430E"/>
    <w:rsid w:val="00A252E1"/>
    <w:rsid w:val="00A253F5"/>
    <w:rsid w:val="00A25B92"/>
    <w:rsid w:val="00A266A1"/>
    <w:rsid w:val="00A26869"/>
    <w:rsid w:val="00A271B6"/>
    <w:rsid w:val="00A2744A"/>
    <w:rsid w:val="00A30249"/>
    <w:rsid w:val="00A3136F"/>
    <w:rsid w:val="00A32C97"/>
    <w:rsid w:val="00A32CD1"/>
    <w:rsid w:val="00A33131"/>
    <w:rsid w:val="00A33DCE"/>
    <w:rsid w:val="00A34D90"/>
    <w:rsid w:val="00A34FA1"/>
    <w:rsid w:val="00A35366"/>
    <w:rsid w:val="00A4155C"/>
    <w:rsid w:val="00A4213C"/>
    <w:rsid w:val="00A42ADA"/>
    <w:rsid w:val="00A447D6"/>
    <w:rsid w:val="00A4707A"/>
    <w:rsid w:val="00A476CB"/>
    <w:rsid w:val="00A47956"/>
    <w:rsid w:val="00A52F7A"/>
    <w:rsid w:val="00A610AE"/>
    <w:rsid w:val="00A613D0"/>
    <w:rsid w:val="00A63F1A"/>
    <w:rsid w:val="00A63FA9"/>
    <w:rsid w:val="00A7153F"/>
    <w:rsid w:val="00A72E27"/>
    <w:rsid w:val="00A73DAC"/>
    <w:rsid w:val="00A74221"/>
    <w:rsid w:val="00A74531"/>
    <w:rsid w:val="00A762C8"/>
    <w:rsid w:val="00A77D75"/>
    <w:rsid w:val="00A81512"/>
    <w:rsid w:val="00A8170E"/>
    <w:rsid w:val="00A81AE3"/>
    <w:rsid w:val="00A82489"/>
    <w:rsid w:val="00A825FF"/>
    <w:rsid w:val="00A82B6A"/>
    <w:rsid w:val="00A853A2"/>
    <w:rsid w:val="00A85EDC"/>
    <w:rsid w:val="00A85EE9"/>
    <w:rsid w:val="00A85FDD"/>
    <w:rsid w:val="00A86637"/>
    <w:rsid w:val="00A9168B"/>
    <w:rsid w:val="00A919E7"/>
    <w:rsid w:val="00A91E67"/>
    <w:rsid w:val="00A946B3"/>
    <w:rsid w:val="00A9658B"/>
    <w:rsid w:val="00A9676E"/>
    <w:rsid w:val="00A97741"/>
    <w:rsid w:val="00A97C57"/>
    <w:rsid w:val="00AA0D68"/>
    <w:rsid w:val="00AA128C"/>
    <w:rsid w:val="00AA2804"/>
    <w:rsid w:val="00AA5099"/>
    <w:rsid w:val="00AA63F8"/>
    <w:rsid w:val="00AB0049"/>
    <w:rsid w:val="00AB04E5"/>
    <w:rsid w:val="00AB0AF9"/>
    <w:rsid w:val="00AB21D6"/>
    <w:rsid w:val="00AB2494"/>
    <w:rsid w:val="00AB3C1E"/>
    <w:rsid w:val="00AB6D47"/>
    <w:rsid w:val="00AB73F2"/>
    <w:rsid w:val="00AC1F08"/>
    <w:rsid w:val="00AC3BBE"/>
    <w:rsid w:val="00AD0682"/>
    <w:rsid w:val="00AD0FD6"/>
    <w:rsid w:val="00AD15B2"/>
    <w:rsid w:val="00AD1B5C"/>
    <w:rsid w:val="00AD4662"/>
    <w:rsid w:val="00AD758C"/>
    <w:rsid w:val="00AD7D30"/>
    <w:rsid w:val="00AD7E0D"/>
    <w:rsid w:val="00AE0975"/>
    <w:rsid w:val="00AE0ED2"/>
    <w:rsid w:val="00AE148F"/>
    <w:rsid w:val="00AE2486"/>
    <w:rsid w:val="00AE65E1"/>
    <w:rsid w:val="00AE6744"/>
    <w:rsid w:val="00AE783B"/>
    <w:rsid w:val="00AF12D9"/>
    <w:rsid w:val="00AF19CB"/>
    <w:rsid w:val="00AF3770"/>
    <w:rsid w:val="00AF528E"/>
    <w:rsid w:val="00AF692E"/>
    <w:rsid w:val="00B01F4C"/>
    <w:rsid w:val="00B05D2D"/>
    <w:rsid w:val="00B05D4F"/>
    <w:rsid w:val="00B05FC8"/>
    <w:rsid w:val="00B067B5"/>
    <w:rsid w:val="00B077FE"/>
    <w:rsid w:val="00B11CA1"/>
    <w:rsid w:val="00B1204B"/>
    <w:rsid w:val="00B12E87"/>
    <w:rsid w:val="00B12ED3"/>
    <w:rsid w:val="00B13458"/>
    <w:rsid w:val="00B1440B"/>
    <w:rsid w:val="00B1595E"/>
    <w:rsid w:val="00B16129"/>
    <w:rsid w:val="00B225A7"/>
    <w:rsid w:val="00B24FCC"/>
    <w:rsid w:val="00B2509A"/>
    <w:rsid w:val="00B27A93"/>
    <w:rsid w:val="00B32788"/>
    <w:rsid w:val="00B327F4"/>
    <w:rsid w:val="00B34D40"/>
    <w:rsid w:val="00B35250"/>
    <w:rsid w:val="00B35653"/>
    <w:rsid w:val="00B35BF8"/>
    <w:rsid w:val="00B3739E"/>
    <w:rsid w:val="00B4048A"/>
    <w:rsid w:val="00B40DF8"/>
    <w:rsid w:val="00B41117"/>
    <w:rsid w:val="00B411F1"/>
    <w:rsid w:val="00B434AB"/>
    <w:rsid w:val="00B4350A"/>
    <w:rsid w:val="00B43747"/>
    <w:rsid w:val="00B44D9F"/>
    <w:rsid w:val="00B45966"/>
    <w:rsid w:val="00B45A83"/>
    <w:rsid w:val="00B4669A"/>
    <w:rsid w:val="00B4706E"/>
    <w:rsid w:val="00B477CE"/>
    <w:rsid w:val="00B47F8F"/>
    <w:rsid w:val="00B50A3C"/>
    <w:rsid w:val="00B517CC"/>
    <w:rsid w:val="00B54F9A"/>
    <w:rsid w:val="00B55930"/>
    <w:rsid w:val="00B6028F"/>
    <w:rsid w:val="00B607F1"/>
    <w:rsid w:val="00B60F0C"/>
    <w:rsid w:val="00B618C8"/>
    <w:rsid w:val="00B63649"/>
    <w:rsid w:val="00B65CFB"/>
    <w:rsid w:val="00B678A3"/>
    <w:rsid w:val="00B6790E"/>
    <w:rsid w:val="00B71E14"/>
    <w:rsid w:val="00B71F84"/>
    <w:rsid w:val="00B7320E"/>
    <w:rsid w:val="00B75151"/>
    <w:rsid w:val="00B75B29"/>
    <w:rsid w:val="00B76D18"/>
    <w:rsid w:val="00B77BB2"/>
    <w:rsid w:val="00B80EF3"/>
    <w:rsid w:val="00B81767"/>
    <w:rsid w:val="00B82A88"/>
    <w:rsid w:val="00B85D40"/>
    <w:rsid w:val="00B90682"/>
    <w:rsid w:val="00B92B1A"/>
    <w:rsid w:val="00B93EDD"/>
    <w:rsid w:val="00B94F2F"/>
    <w:rsid w:val="00B95544"/>
    <w:rsid w:val="00B95AA1"/>
    <w:rsid w:val="00B97299"/>
    <w:rsid w:val="00B9774F"/>
    <w:rsid w:val="00BA0418"/>
    <w:rsid w:val="00BA0490"/>
    <w:rsid w:val="00BA187C"/>
    <w:rsid w:val="00BA2EC5"/>
    <w:rsid w:val="00BA2F2A"/>
    <w:rsid w:val="00BA3673"/>
    <w:rsid w:val="00BA4018"/>
    <w:rsid w:val="00BA43CA"/>
    <w:rsid w:val="00BA5DD1"/>
    <w:rsid w:val="00BA5F6C"/>
    <w:rsid w:val="00BB1DBC"/>
    <w:rsid w:val="00BB2F4E"/>
    <w:rsid w:val="00BB5E20"/>
    <w:rsid w:val="00BB5ECC"/>
    <w:rsid w:val="00BB5FC2"/>
    <w:rsid w:val="00BB64A1"/>
    <w:rsid w:val="00BB6688"/>
    <w:rsid w:val="00BB7AE0"/>
    <w:rsid w:val="00BC0164"/>
    <w:rsid w:val="00BC02CB"/>
    <w:rsid w:val="00BC154D"/>
    <w:rsid w:val="00BC17D0"/>
    <w:rsid w:val="00BC26E6"/>
    <w:rsid w:val="00BC2863"/>
    <w:rsid w:val="00BC3143"/>
    <w:rsid w:val="00BC3589"/>
    <w:rsid w:val="00BC3924"/>
    <w:rsid w:val="00BC3E3E"/>
    <w:rsid w:val="00BC3FF6"/>
    <w:rsid w:val="00BC4187"/>
    <w:rsid w:val="00BC4653"/>
    <w:rsid w:val="00BC59FE"/>
    <w:rsid w:val="00BC61A2"/>
    <w:rsid w:val="00BC63ED"/>
    <w:rsid w:val="00BD0D87"/>
    <w:rsid w:val="00BD17D9"/>
    <w:rsid w:val="00BD1E70"/>
    <w:rsid w:val="00BD27AA"/>
    <w:rsid w:val="00BD2988"/>
    <w:rsid w:val="00BD3FD6"/>
    <w:rsid w:val="00BD4D8B"/>
    <w:rsid w:val="00BD687D"/>
    <w:rsid w:val="00BE09FA"/>
    <w:rsid w:val="00BE0D90"/>
    <w:rsid w:val="00BE1CCA"/>
    <w:rsid w:val="00BE2684"/>
    <w:rsid w:val="00BE291B"/>
    <w:rsid w:val="00BE29DA"/>
    <w:rsid w:val="00BE4E27"/>
    <w:rsid w:val="00BE61F2"/>
    <w:rsid w:val="00BE780D"/>
    <w:rsid w:val="00BE79D4"/>
    <w:rsid w:val="00BF6164"/>
    <w:rsid w:val="00BF6B19"/>
    <w:rsid w:val="00BF796C"/>
    <w:rsid w:val="00C04E41"/>
    <w:rsid w:val="00C06589"/>
    <w:rsid w:val="00C067D0"/>
    <w:rsid w:val="00C06D61"/>
    <w:rsid w:val="00C07392"/>
    <w:rsid w:val="00C10ABC"/>
    <w:rsid w:val="00C115B0"/>
    <w:rsid w:val="00C1263C"/>
    <w:rsid w:val="00C12ED0"/>
    <w:rsid w:val="00C139EC"/>
    <w:rsid w:val="00C14D7D"/>
    <w:rsid w:val="00C1501E"/>
    <w:rsid w:val="00C1652A"/>
    <w:rsid w:val="00C167C1"/>
    <w:rsid w:val="00C17C6B"/>
    <w:rsid w:val="00C2014F"/>
    <w:rsid w:val="00C20DD0"/>
    <w:rsid w:val="00C24255"/>
    <w:rsid w:val="00C246DD"/>
    <w:rsid w:val="00C2623E"/>
    <w:rsid w:val="00C302FA"/>
    <w:rsid w:val="00C31E5E"/>
    <w:rsid w:val="00C31F9A"/>
    <w:rsid w:val="00C3211A"/>
    <w:rsid w:val="00C32E84"/>
    <w:rsid w:val="00C335B1"/>
    <w:rsid w:val="00C346CC"/>
    <w:rsid w:val="00C348D7"/>
    <w:rsid w:val="00C374AF"/>
    <w:rsid w:val="00C37535"/>
    <w:rsid w:val="00C40BE0"/>
    <w:rsid w:val="00C415CF"/>
    <w:rsid w:val="00C426F9"/>
    <w:rsid w:val="00C42A64"/>
    <w:rsid w:val="00C42EC0"/>
    <w:rsid w:val="00C43B4E"/>
    <w:rsid w:val="00C44180"/>
    <w:rsid w:val="00C45820"/>
    <w:rsid w:val="00C45A45"/>
    <w:rsid w:val="00C473AC"/>
    <w:rsid w:val="00C47A45"/>
    <w:rsid w:val="00C516C9"/>
    <w:rsid w:val="00C5351A"/>
    <w:rsid w:val="00C545C6"/>
    <w:rsid w:val="00C55188"/>
    <w:rsid w:val="00C56744"/>
    <w:rsid w:val="00C60474"/>
    <w:rsid w:val="00C6116C"/>
    <w:rsid w:val="00C62DFC"/>
    <w:rsid w:val="00C62F9A"/>
    <w:rsid w:val="00C632C8"/>
    <w:rsid w:val="00C6356E"/>
    <w:rsid w:val="00C63AB1"/>
    <w:rsid w:val="00C642CC"/>
    <w:rsid w:val="00C65A12"/>
    <w:rsid w:val="00C66A9E"/>
    <w:rsid w:val="00C66DB8"/>
    <w:rsid w:val="00C67580"/>
    <w:rsid w:val="00C705AE"/>
    <w:rsid w:val="00C719E6"/>
    <w:rsid w:val="00C719E9"/>
    <w:rsid w:val="00C7218F"/>
    <w:rsid w:val="00C72800"/>
    <w:rsid w:val="00C7346C"/>
    <w:rsid w:val="00C743A0"/>
    <w:rsid w:val="00C77EA4"/>
    <w:rsid w:val="00C80D35"/>
    <w:rsid w:val="00C810BF"/>
    <w:rsid w:val="00C82D22"/>
    <w:rsid w:val="00C840E0"/>
    <w:rsid w:val="00C8540E"/>
    <w:rsid w:val="00C86BA3"/>
    <w:rsid w:val="00C86D7E"/>
    <w:rsid w:val="00C8781A"/>
    <w:rsid w:val="00C87C73"/>
    <w:rsid w:val="00C91504"/>
    <w:rsid w:val="00C92B08"/>
    <w:rsid w:val="00C934D1"/>
    <w:rsid w:val="00C94F55"/>
    <w:rsid w:val="00C97392"/>
    <w:rsid w:val="00CA2B60"/>
    <w:rsid w:val="00CA3162"/>
    <w:rsid w:val="00CA37D6"/>
    <w:rsid w:val="00CA430F"/>
    <w:rsid w:val="00CA50AF"/>
    <w:rsid w:val="00CA569C"/>
    <w:rsid w:val="00CA605B"/>
    <w:rsid w:val="00CA729D"/>
    <w:rsid w:val="00CA7657"/>
    <w:rsid w:val="00CA7BBC"/>
    <w:rsid w:val="00CB1C3F"/>
    <w:rsid w:val="00CB4E55"/>
    <w:rsid w:val="00CB5A82"/>
    <w:rsid w:val="00CB6840"/>
    <w:rsid w:val="00CB7397"/>
    <w:rsid w:val="00CB789F"/>
    <w:rsid w:val="00CC2595"/>
    <w:rsid w:val="00CC33B6"/>
    <w:rsid w:val="00CC3E7F"/>
    <w:rsid w:val="00CC5DF8"/>
    <w:rsid w:val="00CD012B"/>
    <w:rsid w:val="00CD146C"/>
    <w:rsid w:val="00CD169C"/>
    <w:rsid w:val="00CD20FC"/>
    <w:rsid w:val="00CD388B"/>
    <w:rsid w:val="00CD3989"/>
    <w:rsid w:val="00CD4E8D"/>
    <w:rsid w:val="00CD6250"/>
    <w:rsid w:val="00CD63FF"/>
    <w:rsid w:val="00CD756C"/>
    <w:rsid w:val="00CD7976"/>
    <w:rsid w:val="00CE3C0D"/>
    <w:rsid w:val="00CE3C26"/>
    <w:rsid w:val="00CE4C4B"/>
    <w:rsid w:val="00CE4E92"/>
    <w:rsid w:val="00CF3822"/>
    <w:rsid w:val="00D01D55"/>
    <w:rsid w:val="00D03763"/>
    <w:rsid w:val="00D04606"/>
    <w:rsid w:val="00D04777"/>
    <w:rsid w:val="00D04D17"/>
    <w:rsid w:val="00D05771"/>
    <w:rsid w:val="00D05792"/>
    <w:rsid w:val="00D06097"/>
    <w:rsid w:val="00D06AC4"/>
    <w:rsid w:val="00D07C5A"/>
    <w:rsid w:val="00D1336B"/>
    <w:rsid w:val="00D1461B"/>
    <w:rsid w:val="00D1647B"/>
    <w:rsid w:val="00D17E7F"/>
    <w:rsid w:val="00D20448"/>
    <w:rsid w:val="00D20DD0"/>
    <w:rsid w:val="00D21FAE"/>
    <w:rsid w:val="00D24072"/>
    <w:rsid w:val="00D24D0A"/>
    <w:rsid w:val="00D26060"/>
    <w:rsid w:val="00D2746F"/>
    <w:rsid w:val="00D27C8D"/>
    <w:rsid w:val="00D301AF"/>
    <w:rsid w:val="00D30853"/>
    <w:rsid w:val="00D32E34"/>
    <w:rsid w:val="00D35307"/>
    <w:rsid w:val="00D354D1"/>
    <w:rsid w:val="00D365D8"/>
    <w:rsid w:val="00D36D38"/>
    <w:rsid w:val="00D37E98"/>
    <w:rsid w:val="00D44725"/>
    <w:rsid w:val="00D4473B"/>
    <w:rsid w:val="00D448B1"/>
    <w:rsid w:val="00D4532A"/>
    <w:rsid w:val="00D47337"/>
    <w:rsid w:val="00D473C5"/>
    <w:rsid w:val="00D4779D"/>
    <w:rsid w:val="00D47DE8"/>
    <w:rsid w:val="00D511E4"/>
    <w:rsid w:val="00D51764"/>
    <w:rsid w:val="00D528DB"/>
    <w:rsid w:val="00D52BB4"/>
    <w:rsid w:val="00D53BE4"/>
    <w:rsid w:val="00D53E10"/>
    <w:rsid w:val="00D54124"/>
    <w:rsid w:val="00D56F0C"/>
    <w:rsid w:val="00D608F5"/>
    <w:rsid w:val="00D60B44"/>
    <w:rsid w:val="00D60C6A"/>
    <w:rsid w:val="00D61A91"/>
    <w:rsid w:val="00D621B8"/>
    <w:rsid w:val="00D6253D"/>
    <w:rsid w:val="00D643BC"/>
    <w:rsid w:val="00D6448B"/>
    <w:rsid w:val="00D654F7"/>
    <w:rsid w:val="00D70A04"/>
    <w:rsid w:val="00D70BDC"/>
    <w:rsid w:val="00D71088"/>
    <w:rsid w:val="00D71EAB"/>
    <w:rsid w:val="00D722E0"/>
    <w:rsid w:val="00D7340C"/>
    <w:rsid w:val="00D73A87"/>
    <w:rsid w:val="00D7511B"/>
    <w:rsid w:val="00D762DC"/>
    <w:rsid w:val="00D769EE"/>
    <w:rsid w:val="00D77A2F"/>
    <w:rsid w:val="00D8004F"/>
    <w:rsid w:val="00D811E1"/>
    <w:rsid w:val="00D82957"/>
    <w:rsid w:val="00D835EF"/>
    <w:rsid w:val="00D85D9B"/>
    <w:rsid w:val="00D85F01"/>
    <w:rsid w:val="00D86321"/>
    <w:rsid w:val="00D869E8"/>
    <w:rsid w:val="00D86F5D"/>
    <w:rsid w:val="00D86FF8"/>
    <w:rsid w:val="00D873D6"/>
    <w:rsid w:val="00D907F0"/>
    <w:rsid w:val="00D92FF7"/>
    <w:rsid w:val="00D95E82"/>
    <w:rsid w:val="00D9746A"/>
    <w:rsid w:val="00DA078D"/>
    <w:rsid w:val="00DA54D9"/>
    <w:rsid w:val="00DA6EF9"/>
    <w:rsid w:val="00DA778F"/>
    <w:rsid w:val="00DA77A3"/>
    <w:rsid w:val="00DB2566"/>
    <w:rsid w:val="00DB314E"/>
    <w:rsid w:val="00DB51D6"/>
    <w:rsid w:val="00DB5F00"/>
    <w:rsid w:val="00DB72E1"/>
    <w:rsid w:val="00DC29C3"/>
    <w:rsid w:val="00DC6634"/>
    <w:rsid w:val="00DC7364"/>
    <w:rsid w:val="00DE0F47"/>
    <w:rsid w:val="00DE14A1"/>
    <w:rsid w:val="00DE42BF"/>
    <w:rsid w:val="00DE4D8D"/>
    <w:rsid w:val="00DE6429"/>
    <w:rsid w:val="00DE781D"/>
    <w:rsid w:val="00DF06CF"/>
    <w:rsid w:val="00DF0C47"/>
    <w:rsid w:val="00DF4339"/>
    <w:rsid w:val="00DF58D1"/>
    <w:rsid w:val="00DF5CA2"/>
    <w:rsid w:val="00E020B4"/>
    <w:rsid w:val="00E02965"/>
    <w:rsid w:val="00E03669"/>
    <w:rsid w:val="00E0714C"/>
    <w:rsid w:val="00E10102"/>
    <w:rsid w:val="00E10C3B"/>
    <w:rsid w:val="00E118C4"/>
    <w:rsid w:val="00E166AC"/>
    <w:rsid w:val="00E16D50"/>
    <w:rsid w:val="00E1721A"/>
    <w:rsid w:val="00E17764"/>
    <w:rsid w:val="00E209B2"/>
    <w:rsid w:val="00E2185B"/>
    <w:rsid w:val="00E21B6F"/>
    <w:rsid w:val="00E22EAE"/>
    <w:rsid w:val="00E24446"/>
    <w:rsid w:val="00E24532"/>
    <w:rsid w:val="00E249ED"/>
    <w:rsid w:val="00E24E32"/>
    <w:rsid w:val="00E26725"/>
    <w:rsid w:val="00E26D3E"/>
    <w:rsid w:val="00E27A97"/>
    <w:rsid w:val="00E32FF4"/>
    <w:rsid w:val="00E33BFD"/>
    <w:rsid w:val="00E33E31"/>
    <w:rsid w:val="00E34474"/>
    <w:rsid w:val="00E34BA3"/>
    <w:rsid w:val="00E410FF"/>
    <w:rsid w:val="00E41B1B"/>
    <w:rsid w:val="00E4275F"/>
    <w:rsid w:val="00E43175"/>
    <w:rsid w:val="00E438D2"/>
    <w:rsid w:val="00E452D6"/>
    <w:rsid w:val="00E46CBB"/>
    <w:rsid w:val="00E474A8"/>
    <w:rsid w:val="00E51C79"/>
    <w:rsid w:val="00E51D19"/>
    <w:rsid w:val="00E51D56"/>
    <w:rsid w:val="00E521D8"/>
    <w:rsid w:val="00E53711"/>
    <w:rsid w:val="00E541D3"/>
    <w:rsid w:val="00E542D7"/>
    <w:rsid w:val="00E54515"/>
    <w:rsid w:val="00E55815"/>
    <w:rsid w:val="00E564FE"/>
    <w:rsid w:val="00E5763D"/>
    <w:rsid w:val="00E6063A"/>
    <w:rsid w:val="00E61FAF"/>
    <w:rsid w:val="00E62C13"/>
    <w:rsid w:val="00E634B4"/>
    <w:rsid w:val="00E6352E"/>
    <w:rsid w:val="00E637F6"/>
    <w:rsid w:val="00E65550"/>
    <w:rsid w:val="00E66752"/>
    <w:rsid w:val="00E66757"/>
    <w:rsid w:val="00E67505"/>
    <w:rsid w:val="00E67D89"/>
    <w:rsid w:val="00E70BA4"/>
    <w:rsid w:val="00E70C66"/>
    <w:rsid w:val="00E7185A"/>
    <w:rsid w:val="00E7325D"/>
    <w:rsid w:val="00E737C4"/>
    <w:rsid w:val="00E73FD3"/>
    <w:rsid w:val="00E76358"/>
    <w:rsid w:val="00E77C26"/>
    <w:rsid w:val="00E77CC6"/>
    <w:rsid w:val="00E805E2"/>
    <w:rsid w:val="00E8071B"/>
    <w:rsid w:val="00E81A71"/>
    <w:rsid w:val="00E82B00"/>
    <w:rsid w:val="00E83829"/>
    <w:rsid w:val="00E83B72"/>
    <w:rsid w:val="00E84DC3"/>
    <w:rsid w:val="00E85796"/>
    <w:rsid w:val="00E905D6"/>
    <w:rsid w:val="00E90F2D"/>
    <w:rsid w:val="00E911F7"/>
    <w:rsid w:val="00E927F7"/>
    <w:rsid w:val="00E93B6F"/>
    <w:rsid w:val="00E9577D"/>
    <w:rsid w:val="00E95F0E"/>
    <w:rsid w:val="00E96CC3"/>
    <w:rsid w:val="00E97BBE"/>
    <w:rsid w:val="00EA0560"/>
    <w:rsid w:val="00EA0CCD"/>
    <w:rsid w:val="00EA1E1A"/>
    <w:rsid w:val="00EA2591"/>
    <w:rsid w:val="00EA4E40"/>
    <w:rsid w:val="00EA4F29"/>
    <w:rsid w:val="00EA7ABA"/>
    <w:rsid w:val="00EA7C5D"/>
    <w:rsid w:val="00EA7CEF"/>
    <w:rsid w:val="00EB114D"/>
    <w:rsid w:val="00EB2635"/>
    <w:rsid w:val="00EB4A88"/>
    <w:rsid w:val="00EB4D90"/>
    <w:rsid w:val="00EB56D6"/>
    <w:rsid w:val="00EB5FA4"/>
    <w:rsid w:val="00EB6F0D"/>
    <w:rsid w:val="00EB7198"/>
    <w:rsid w:val="00EC039E"/>
    <w:rsid w:val="00EC0E83"/>
    <w:rsid w:val="00EC32F7"/>
    <w:rsid w:val="00EC3450"/>
    <w:rsid w:val="00EC6765"/>
    <w:rsid w:val="00EC698A"/>
    <w:rsid w:val="00EC7017"/>
    <w:rsid w:val="00ED0A7E"/>
    <w:rsid w:val="00ED38EE"/>
    <w:rsid w:val="00ED4F8F"/>
    <w:rsid w:val="00ED5DBE"/>
    <w:rsid w:val="00ED7C5F"/>
    <w:rsid w:val="00EE27F9"/>
    <w:rsid w:val="00EE3682"/>
    <w:rsid w:val="00EE3CD4"/>
    <w:rsid w:val="00EE4026"/>
    <w:rsid w:val="00EE6279"/>
    <w:rsid w:val="00EE7061"/>
    <w:rsid w:val="00EF00C7"/>
    <w:rsid w:val="00EF02D5"/>
    <w:rsid w:val="00EF20D7"/>
    <w:rsid w:val="00EF2C1D"/>
    <w:rsid w:val="00EF4681"/>
    <w:rsid w:val="00EF468F"/>
    <w:rsid w:val="00EF6CFF"/>
    <w:rsid w:val="00EF7BE6"/>
    <w:rsid w:val="00F01FC1"/>
    <w:rsid w:val="00F03480"/>
    <w:rsid w:val="00F038B7"/>
    <w:rsid w:val="00F04D4C"/>
    <w:rsid w:val="00F054F2"/>
    <w:rsid w:val="00F064F2"/>
    <w:rsid w:val="00F065DD"/>
    <w:rsid w:val="00F067A9"/>
    <w:rsid w:val="00F06EF0"/>
    <w:rsid w:val="00F14EA3"/>
    <w:rsid w:val="00F15DBB"/>
    <w:rsid w:val="00F1649A"/>
    <w:rsid w:val="00F16878"/>
    <w:rsid w:val="00F16D45"/>
    <w:rsid w:val="00F20C5B"/>
    <w:rsid w:val="00F21E28"/>
    <w:rsid w:val="00F21EAC"/>
    <w:rsid w:val="00F2283B"/>
    <w:rsid w:val="00F22D11"/>
    <w:rsid w:val="00F23071"/>
    <w:rsid w:val="00F270F9"/>
    <w:rsid w:val="00F272E8"/>
    <w:rsid w:val="00F30FD0"/>
    <w:rsid w:val="00F321C7"/>
    <w:rsid w:val="00F32D3D"/>
    <w:rsid w:val="00F34978"/>
    <w:rsid w:val="00F35B5B"/>
    <w:rsid w:val="00F35C74"/>
    <w:rsid w:val="00F36331"/>
    <w:rsid w:val="00F36639"/>
    <w:rsid w:val="00F367FD"/>
    <w:rsid w:val="00F3753D"/>
    <w:rsid w:val="00F413E5"/>
    <w:rsid w:val="00F42FA1"/>
    <w:rsid w:val="00F44260"/>
    <w:rsid w:val="00F444A7"/>
    <w:rsid w:val="00F444A8"/>
    <w:rsid w:val="00F470A2"/>
    <w:rsid w:val="00F47790"/>
    <w:rsid w:val="00F5093E"/>
    <w:rsid w:val="00F524D4"/>
    <w:rsid w:val="00F5252B"/>
    <w:rsid w:val="00F5642A"/>
    <w:rsid w:val="00F60763"/>
    <w:rsid w:val="00F62358"/>
    <w:rsid w:val="00F62753"/>
    <w:rsid w:val="00F62C38"/>
    <w:rsid w:val="00F63146"/>
    <w:rsid w:val="00F64ACE"/>
    <w:rsid w:val="00F64DD5"/>
    <w:rsid w:val="00F65AB0"/>
    <w:rsid w:val="00F66713"/>
    <w:rsid w:val="00F66955"/>
    <w:rsid w:val="00F67554"/>
    <w:rsid w:val="00F71C93"/>
    <w:rsid w:val="00F73C53"/>
    <w:rsid w:val="00F752BB"/>
    <w:rsid w:val="00F778EB"/>
    <w:rsid w:val="00F80705"/>
    <w:rsid w:val="00F80CE4"/>
    <w:rsid w:val="00F8122D"/>
    <w:rsid w:val="00F813BC"/>
    <w:rsid w:val="00F82218"/>
    <w:rsid w:val="00F84F66"/>
    <w:rsid w:val="00F85CA9"/>
    <w:rsid w:val="00F86744"/>
    <w:rsid w:val="00F8779D"/>
    <w:rsid w:val="00F9133B"/>
    <w:rsid w:val="00F92D24"/>
    <w:rsid w:val="00F93385"/>
    <w:rsid w:val="00F937E2"/>
    <w:rsid w:val="00F9714D"/>
    <w:rsid w:val="00FA1F27"/>
    <w:rsid w:val="00FA204A"/>
    <w:rsid w:val="00FA2FE9"/>
    <w:rsid w:val="00FA42A6"/>
    <w:rsid w:val="00FA5A50"/>
    <w:rsid w:val="00FA5C0B"/>
    <w:rsid w:val="00FA72F3"/>
    <w:rsid w:val="00FB0B29"/>
    <w:rsid w:val="00FB3E8C"/>
    <w:rsid w:val="00FB41AE"/>
    <w:rsid w:val="00FB59A3"/>
    <w:rsid w:val="00FB75AB"/>
    <w:rsid w:val="00FB7FBA"/>
    <w:rsid w:val="00FC3648"/>
    <w:rsid w:val="00FC4AA2"/>
    <w:rsid w:val="00FC4B5B"/>
    <w:rsid w:val="00FC516A"/>
    <w:rsid w:val="00FC5564"/>
    <w:rsid w:val="00FC6590"/>
    <w:rsid w:val="00FC7986"/>
    <w:rsid w:val="00FD0AA3"/>
    <w:rsid w:val="00FD1A22"/>
    <w:rsid w:val="00FD3F47"/>
    <w:rsid w:val="00FD410E"/>
    <w:rsid w:val="00FD45A6"/>
    <w:rsid w:val="00FD45FE"/>
    <w:rsid w:val="00FD5AAC"/>
    <w:rsid w:val="00FD63DE"/>
    <w:rsid w:val="00FD7A18"/>
    <w:rsid w:val="00FE09D3"/>
    <w:rsid w:val="00FE1BB1"/>
    <w:rsid w:val="00FE24E2"/>
    <w:rsid w:val="00FE350C"/>
    <w:rsid w:val="00FE5434"/>
    <w:rsid w:val="00FE658E"/>
    <w:rsid w:val="00FE66E2"/>
    <w:rsid w:val="00FF0A02"/>
    <w:rsid w:val="00FF23D5"/>
    <w:rsid w:val="00FF46D6"/>
    <w:rsid w:val="00FF4AD8"/>
    <w:rsid w:val="00FF4B59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8381A"/>
  <w15:docId w15:val="{05EE4D10-5AD7-4332-ACC4-069689E6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Times New Roman"/>
        <w:lang w:val="de-DE" w:eastAsia="de-DE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12" w:unhideWhenUsed="1"/>
    <w:lsdException w:name="footer" w:locked="0" w:semiHidden="1" w:uiPriority="13" w:unhideWhenUsed="1"/>
    <w:lsdException w:name="index heading" w:locked="0" w:semiHidden="1" w:unhideWhenUsed="1"/>
    <w:lsdException w:name="caption" w:locked="0" w:semiHidden="1" w:uiPriority="11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semiHidden="1" w:uiPriority="1"/>
    <w:lsdException w:name="Light Shading" w:locked="0" w:uiPriority="60"/>
    <w:lsdException w:name="Light List" w:locked="0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locked="0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30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Standard">
    <w:name w:val="Normal"/>
    <w:qFormat/>
    <w:rsid w:val="00965460"/>
    <w:pPr>
      <w:spacing w:after="120" w:line="288" w:lineRule="auto"/>
    </w:pPr>
    <w:rPr>
      <w:rFonts w:eastAsia="Times New Roman" w:cs="Arial"/>
      <w:snapToGrid w:val="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595F"/>
    <w:pPr>
      <w:keepNext/>
      <w:keepLines/>
      <w:numPr>
        <w:numId w:val="2"/>
      </w:numPr>
      <w:suppressAutoHyphens/>
      <w:spacing w:before="480"/>
      <w:ind w:left="567" w:hanging="567"/>
      <w:outlineLvl w:val="0"/>
    </w:pPr>
    <w:rPr>
      <w:b/>
      <w:color w:val="215AA5"/>
      <w:sz w:val="24"/>
      <w:szCs w:val="24"/>
    </w:rPr>
  </w:style>
  <w:style w:type="paragraph" w:styleId="berschrift2">
    <w:name w:val="heading 2"/>
    <w:basedOn w:val="berschrift1"/>
    <w:next w:val="Standard"/>
    <w:link w:val="berschrift2Zchn"/>
    <w:uiPriority w:val="9"/>
    <w:qFormat/>
    <w:rsid w:val="0039595F"/>
    <w:pPr>
      <w:numPr>
        <w:ilvl w:val="1"/>
      </w:numPr>
      <w:outlineLvl w:val="1"/>
    </w:pPr>
    <w:rPr>
      <w:sz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065F"/>
    <w:pPr>
      <w:keepNext/>
      <w:keepLines/>
      <w:numPr>
        <w:ilvl w:val="2"/>
        <w:numId w:val="2"/>
      </w:numPr>
      <w:suppressAutoHyphens/>
      <w:spacing w:before="240"/>
      <w:ind w:left="851" w:hanging="851"/>
      <w:outlineLvl w:val="2"/>
    </w:pPr>
    <w:rPr>
      <w:rFonts w:cs="Times New Roman"/>
      <w:b/>
      <w:bCs/>
      <w:color w:val="215AA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2F9A"/>
    <w:pPr>
      <w:keepNext/>
      <w:keepLines/>
      <w:numPr>
        <w:ilvl w:val="3"/>
        <w:numId w:val="2"/>
      </w:numPr>
      <w:suppressAutoHyphens/>
      <w:spacing w:before="240"/>
      <w:ind w:left="1077" w:hanging="1077"/>
      <w:outlineLvl w:val="3"/>
    </w:pPr>
    <w:rPr>
      <w:bCs/>
      <w:iCs/>
      <w:color w:val="215AA5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47065F"/>
    <w:pPr>
      <w:keepNext/>
      <w:keepLines/>
      <w:numPr>
        <w:ilvl w:val="4"/>
        <w:numId w:val="2"/>
      </w:numPr>
      <w:suppressAutoHyphens/>
      <w:spacing w:before="240"/>
      <w:outlineLvl w:val="4"/>
    </w:pPr>
    <w:rPr>
      <w:i/>
      <w:color w:val="215AA5"/>
    </w:rPr>
  </w:style>
  <w:style w:type="paragraph" w:styleId="berschrift6">
    <w:name w:val="heading 6"/>
    <w:basedOn w:val="Standard"/>
    <w:next w:val="Standard"/>
    <w:link w:val="berschrift6Zchn"/>
    <w:uiPriority w:val="9"/>
    <w:semiHidden/>
    <w:locked/>
    <w:rsid w:val="004C7230"/>
    <w:pPr>
      <w:keepNext/>
      <w:keepLines/>
      <w:spacing w:before="200"/>
      <w:outlineLvl w:val="5"/>
    </w:pPr>
    <w:rPr>
      <w:rFonts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semiHidden/>
    <w:locked/>
    <w:rsid w:val="004C7230"/>
    <w:pPr>
      <w:keepNext/>
      <w:keepLines/>
      <w:spacing w:before="200"/>
      <w:outlineLvl w:val="6"/>
    </w:pPr>
    <w:rPr>
      <w:rFonts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locked/>
    <w:rsid w:val="004C7230"/>
    <w:pPr>
      <w:keepNext/>
      <w:keepLines/>
      <w:spacing w:before="200"/>
      <w:outlineLvl w:val="7"/>
    </w:pPr>
    <w:rPr>
      <w:rFonts w:cs="Times New Roman"/>
      <w:color w:val="404040"/>
    </w:rPr>
  </w:style>
  <w:style w:type="paragraph" w:styleId="berschrift9">
    <w:name w:val="heading 9"/>
    <w:basedOn w:val="Standard"/>
    <w:next w:val="Standard"/>
    <w:link w:val="berschrift9Zchn"/>
    <w:uiPriority w:val="9"/>
    <w:semiHidden/>
    <w:locked/>
    <w:rsid w:val="004C7230"/>
    <w:pPr>
      <w:keepNext/>
      <w:keepLines/>
      <w:spacing w:before="200"/>
      <w:outlineLvl w:val="8"/>
    </w:pPr>
    <w:rPr>
      <w:rFonts w:cs="Times New Roman"/>
      <w:i/>
      <w:iCs/>
      <w:color w:val="4040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KeepWithNext">
    <w:name w:val="Normal (Keep With Next)"/>
    <w:basedOn w:val="Standard"/>
    <w:next w:val="Standard"/>
    <w:qFormat/>
    <w:rsid w:val="005B4F28"/>
    <w:pPr>
      <w:keepNext/>
    </w:pPr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locked/>
    <w:rsid w:val="0040503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F73C5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Kopfzeile">
    <w:name w:val="header"/>
    <w:basedOn w:val="Standard"/>
    <w:link w:val="KopfzeileZchn"/>
    <w:uiPriority w:val="12"/>
    <w:semiHidden/>
    <w:locked/>
    <w:rsid w:val="0040503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link w:val="Kopfzeile"/>
    <w:uiPriority w:val="12"/>
    <w:semiHidden/>
    <w:rsid w:val="004F73C5"/>
    <w:rPr>
      <w:rFonts w:eastAsia="Times New Roman" w:cs="Arial"/>
      <w:snapToGrid w:val="0"/>
      <w:lang w:val="en-US"/>
    </w:rPr>
  </w:style>
  <w:style w:type="paragraph" w:styleId="Fuzeile">
    <w:name w:val="footer"/>
    <w:basedOn w:val="Standard"/>
    <w:link w:val="FuzeileZchn"/>
    <w:uiPriority w:val="13"/>
    <w:semiHidden/>
    <w:locked/>
    <w:rsid w:val="005F4BCA"/>
  </w:style>
  <w:style w:type="character" w:customStyle="1" w:styleId="FuzeileZchn">
    <w:name w:val="Fußzeile Zchn"/>
    <w:link w:val="Fuzeile"/>
    <w:uiPriority w:val="13"/>
    <w:semiHidden/>
    <w:rsid w:val="005F4BCA"/>
    <w:rPr>
      <w:rFonts w:eastAsia="Times New Roman" w:cs="Arial"/>
      <w:snapToGrid w:val="0"/>
      <w:lang w:val="en-US"/>
    </w:rPr>
  </w:style>
  <w:style w:type="table" w:styleId="HelleListe">
    <w:name w:val="Light List"/>
    <w:basedOn w:val="NormaleTabelle"/>
    <w:uiPriority w:val="61"/>
    <w:locked/>
    <w:rsid w:val="0040503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Platzhaltertext">
    <w:name w:val="Placeholder Text"/>
    <w:uiPriority w:val="99"/>
    <w:semiHidden/>
    <w:locked/>
    <w:rsid w:val="00405034"/>
    <w:rPr>
      <w:color w:val="808080"/>
    </w:rPr>
  </w:style>
  <w:style w:type="table" w:styleId="Tabellenraster">
    <w:name w:val="Table Grid"/>
    <w:basedOn w:val="NormaleTabelle"/>
    <w:uiPriority w:val="59"/>
    <w:locked/>
    <w:rsid w:val="009B1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link w:val="berschrift1"/>
    <w:uiPriority w:val="9"/>
    <w:rsid w:val="0039595F"/>
    <w:rPr>
      <w:rFonts w:eastAsia="Times New Roman" w:cs="Arial"/>
      <w:b/>
      <w:snapToGrid w:val="0"/>
      <w:color w:val="215AA5"/>
      <w:sz w:val="24"/>
      <w:szCs w:val="24"/>
      <w:lang w:val="en-US" w:eastAsia="de-DE"/>
    </w:rPr>
  </w:style>
  <w:style w:type="character" w:customStyle="1" w:styleId="berschrift2Zchn">
    <w:name w:val="Überschrift 2 Zchn"/>
    <w:link w:val="berschrift2"/>
    <w:uiPriority w:val="9"/>
    <w:rsid w:val="0039595F"/>
    <w:rPr>
      <w:rFonts w:eastAsia="Times New Roman" w:cs="Arial"/>
      <w:b/>
      <w:snapToGrid w:val="0"/>
      <w:color w:val="215AA5"/>
      <w:sz w:val="22"/>
      <w:szCs w:val="24"/>
      <w:lang w:val="en-US" w:eastAsia="de-DE"/>
    </w:rPr>
  </w:style>
  <w:style w:type="paragraph" w:styleId="Titel">
    <w:name w:val="Title"/>
    <w:basedOn w:val="Standard"/>
    <w:next w:val="Standard"/>
    <w:link w:val="TitelZchn"/>
    <w:uiPriority w:val="10"/>
    <w:semiHidden/>
    <w:rsid w:val="00526776"/>
    <w:pPr>
      <w:pBdr>
        <w:between w:val="single" w:sz="8" w:space="10" w:color="215AA5"/>
        <w:bar w:val="single" w:sz="6" w:color="215AA5"/>
      </w:pBdr>
      <w:spacing w:line="240" w:lineRule="auto"/>
      <w:contextualSpacing/>
    </w:pPr>
    <w:rPr>
      <w:rFonts w:cs="Times New Roman"/>
      <w:noProof/>
      <w:color w:val="215AA5"/>
      <w:spacing w:val="5"/>
      <w:kern w:val="28"/>
      <w:sz w:val="36"/>
      <w:szCs w:val="52"/>
    </w:rPr>
  </w:style>
  <w:style w:type="character" w:customStyle="1" w:styleId="TitelZchn">
    <w:name w:val="Titel Zchn"/>
    <w:link w:val="Titel"/>
    <w:uiPriority w:val="10"/>
    <w:semiHidden/>
    <w:rsid w:val="00526776"/>
    <w:rPr>
      <w:rFonts w:eastAsia="Times New Roman"/>
      <w:noProof/>
      <w:snapToGrid w:val="0"/>
      <w:color w:val="215AA5"/>
      <w:spacing w:val="5"/>
      <w:kern w:val="28"/>
      <w:sz w:val="36"/>
      <w:szCs w:val="52"/>
      <w:lang w:val="en-US" w:eastAsia="de-DE"/>
    </w:rPr>
  </w:style>
  <w:style w:type="paragraph" w:customStyle="1" w:styleId="TableText">
    <w:name w:val="Table Text"/>
    <w:basedOn w:val="Standard"/>
    <w:uiPriority w:val="1"/>
    <w:qFormat/>
    <w:rsid w:val="00E634B4"/>
    <w:pPr>
      <w:keepLines/>
      <w:spacing w:after="0"/>
    </w:pPr>
  </w:style>
  <w:style w:type="paragraph" w:customStyle="1" w:styleId="SmallTextorSpace">
    <w:name w:val="Small Text or Space"/>
    <w:basedOn w:val="TableText"/>
    <w:uiPriority w:val="2"/>
    <w:qFormat/>
    <w:rsid w:val="00014169"/>
    <w:rPr>
      <w:sz w:val="16"/>
    </w:rPr>
  </w:style>
  <w:style w:type="character" w:customStyle="1" w:styleId="berschrift3Zchn">
    <w:name w:val="Überschrift 3 Zchn"/>
    <w:link w:val="berschrift3"/>
    <w:uiPriority w:val="9"/>
    <w:rsid w:val="0047065F"/>
    <w:rPr>
      <w:rFonts w:eastAsia="Times New Roman"/>
      <w:b/>
      <w:bCs/>
      <w:snapToGrid w:val="0"/>
      <w:color w:val="215AA5"/>
      <w:lang w:val="en-US" w:eastAsia="de-DE"/>
    </w:rPr>
  </w:style>
  <w:style w:type="character" w:customStyle="1" w:styleId="berschrift4Zchn">
    <w:name w:val="Überschrift 4 Zchn"/>
    <w:link w:val="berschrift4"/>
    <w:uiPriority w:val="9"/>
    <w:rsid w:val="00C62F9A"/>
    <w:rPr>
      <w:rFonts w:eastAsia="Times New Roman" w:cs="Arial"/>
      <w:bCs/>
      <w:iCs/>
      <w:snapToGrid w:val="0"/>
      <w:color w:val="215AA5"/>
      <w:lang w:val="en-US"/>
    </w:rPr>
  </w:style>
  <w:style w:type="character" w:customStyle="1" w:styleId="berschrift5Zchn">
    <w:name w:val="Überschrift 5 Zchn"/>
    <w:link w:val="berschrift5"/>
    <w:uiPriority w:val="9"/>
    <w:rsid w:val="0047065F"/>
    <w:rPr>
      <w:rFonts w:eastAsia="Times New Roman" w:cs="Arial"/>
      <w:i/>
      <w:snapToGrid w:val="0"/>
      <w:color w:val="215AA5"/>
      <w:lang w:val="en-US" w:eastAsia="de-DE"/>
    </w:rPr>
  </w:style>
  <w:style w:type="character" w:customStyle="1" w:styleId="berschrift6Zchn">
    <w:name w:val="Überschrift 6 Zchn"/>
    <w:link w:val="berschrift6"/>
    <w:uiPriority w:val="9"/>
    <w:semiHidden/>
    <w:rsid w:val="004F73C5"/>
    <w:rPr>
      <w:rFonts w:eastAsia="Times New Roman"/>
      <w:i/>
      <w:iCs/>
      <w:snapToGrid w:val="0"/>
      <w:color w:val="243F60"/>
      <w:lang w:val="en-US" w:eastAsia="de-DE"/>
    </w:rPr>
  </w:style>
  <w:style w:type="character" w:customStyle="1" w:styleId="berschrift7Zchn">
    <w:name w:val="Überschrift 7 Zchn"/>
    <w:link w:val="berschrift7"/>
    <w:uiPriority w:val="9"/>
    <w:semiHidden/>
    <w:rsid w:val="004F73C5"/>
    <w:rPr>
      <w:rFonts w:eastAsia="Times New Roman"/>
      <w:i/>
      <w:iCs/>
      <w:snapToGrid w:val="0"/>
      <w:color w:val="404040"/>
      <w:lang w:val="en-US" w:eastAsia="de-DE"/>
    </w:rPr>
  </w:style>
  <w:style w:type="character" w:customStyle="1" w:styleId="berschrift8Zchn">
    <w:name w:val="Überschrift 8 Zchn"/>
    <w:link w:val="berschrift8"/>
    <w:uiPriority w:val="9"/>
    <w:semiHidden/>
    <w:rsid w:val="004F73C5"/>
    <w:rPr>
      <w:rFonts w:eastAsia="Times New Roman"/>
      <w:snapToGrid w:val="0"/>
      <w:color w:val="404040"/>
      <w:lang w:val="en-US" w:eastAsia="de-DE"/>
    </w:rPr>
  </w:style>
  <w:style w:type="character" w:customStyle="1" w:styleId="berschrift9Zchn">
    <w:name w:val="Überschrift 9 Zchn"/>
    <w:link w:val="berschrift9"/>
    <w:uiPriority w:val="9"/>
    <w:semiHidden/>
    <w:rsid w:val="004F73C5"/>
    <w:rPr>
      <w:rFonts w:eastAsia="Times New Roman"/>
      <w:i/>
      <w:iCs/>
      <w:snapToGrid w:val="0"/>
      <w:color w:val="404040"/>
      <w:lang w:val="en-US" w:eastAsia="de-DE"/>
    </w:rPr>
  </w:style>
  <w:style w:type="table" w:styleId="HelleListe-Akzent1">
    <w:name w:val="Light List Accent 1"/>
    <w:basedOn w:val="NormaleTabelle"/>
    <w:uiPriority w:val="61"/>
    <w:locked/>
    <w:rsid w:val="00DF0C4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tyle1">
    <w:name w:val="Style1"/>
    <w:basedOn w:val="NormaleTabelle"/>
    <w:uiPriority w:val="99"/>
    <w:locked/>
    <w:rsid w:val="009B19B4"/>
    <w:tblPr/>
  </w:style>
  <w:style w:type="paragraph" w:styleId="Listenabsatz">
    <w:name w:val="List Paragraph"/>
    <w:basedOn w:val="Standard"/>
    <w:uiPriority w:val="34"/>
    <w:qFormat/>
    <w:locked/>
    <w:rsid w:val="00C14D7D"/>
    <w:pPr>
      <w:ind w:left="720"/>
      <w:contextualSpacing/>
    </w:pPr>
  </w:style>
  <w:style w:type="paragraph" w:customStyle="1" w:styleId="Bullet">
    <w:name w:val="Bullet"/>
    <w:basedOn w:val="Listenabsatz"/>
    <w:uiPriority w:val="1"/>
    <w:qFormat/>
    <w:rsid w:val="00527395"/>
    <w:pPr>
      <w:keepLines/>
      <w:numPr>
        <w:numId w:val="1"/>
      </w:numPr>
      <w:ind w:left="709" w:hanging="284"/>
      <w:contextualSpacing w:val="0"/>
    </w:pPr>
    <w:rPr>
      <w:lang w:val="en-GB"/>
    </w:rPr>
  </w:style>
  <w:style w:type="table" w:customStyle="1" w:styleId="FNCTable">
    <w:name w:val="FNC Table"/>
    <w:basedOn w:val="NormaleTabelle"/>
    <w:uiPriority w:val="99"/>
    <w:rsid w:val="00D61A91"/>
    <w:tblPr>
      <w:tblStyleRowBandSize w:val="1"/>
      <w:tblStyleColBandSize w:val="1"/>
      <w:tblInd w:w="113" w:type="dxa"/>
      <w:tblBorders>
        <w:top w:val="single" w:sz="6" w:space="0" w:color="215AA5"/>
        <w:left w:val="single" w:sz="6" w:space="0" w:color="215AA5"/>
        <w:bottom w:val="single" w:sz="6" w:space="0" w:color="215AA5"/>
        <w:right w:val="single" w:sz="6" w:space="0" w:color="215AA5"/>
        <w:insideH w:val="single" w:sz="6" w:space="0" w:color="215AA5"/>
        <w:insideV w:val="single" w:sz="6" w:space="0" w:color="215AA5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FFFFFF"/>
      <w:vAlign w:val="center"/>
    </w:tcPr>
    <w:tblStylePr w:type="firstRow">
      <w:rPr>
        <w:b/>
        <w:color w:val="FFFFFF"/>
      </w:rPr>
      <w:tblPr/>
      <w:trPr>
        <w:cantSplit/>
        <w:tblHeader/>
      </w:trPr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FFFFFF"/>
          <w:tl2br w:val="nil"/>
          <w:tr2bl w:val="nil"/>
        </w:tcBorders>
        <w:shd w:val="clear" w:color="auto" w:fill="215AA5"/>
      </w:tcPr>
    </w:tblStylePr>
    <w:tblStylePr w:type="lastRow">
      <w:rPr>
        <w:color w:val="FFFFFF"/>
      </w:rPr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FFFFFF"/>
          <w:tl2br w:val="nil"/>
          <w:tr2bl w:val="nil"/>
        </w:tcBorders>
        <w:shd w:val="clear" w:color="auto" w:fill="215AA5"/>
      </w:tcPr>
    </w:tblStylePr>
    <w:tblStylePr w:type="firstCol">
      <w:tblPr/>
      <w:tcPr>
        <w:shd w:val="clear" w:color="auto" w:fill="FFFFFF"/>
      </w:tcPr>
    </w:tblStylePr>
    <w:tblStylePr w:type="lastCol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2Vert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FFFFFF"/>
      </w:tcPr>
    </w:tblStylePr>
  </w:style>
  <w:style w:type="table" w:styleId="HelleSchattierung">
    <w:name w:val="Light Shading"/>
    <w:basedOn w:val="NormaleTabelle"/>
    <w:uiPriority w:val="60"/>
    <w:locked/>
    <w:rsid w:val="009B19B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Explanation">
    <w:name w:val="Explanation"/>
    <w:uiPriority w:val="21"/>
    <w:qFormat/>
    <w:rsid w:val="006B51B0"/>
    <w:rPr>
      <w:i/>
      <w:color w:val="215AA5"/>
    </w:rPr>
  </w:style>
  <w:style w:type="character" w:styleId="Fett">
    <w:name w:val="Strong"/>
    <w:uiPriority w:val="22"/>
    <w:qFormat/>
    <w:rsid w:val="006E4B51"/>
    <w:rPr>
      <w:b/>
      <w:bCs/>
      <w:color w:val="215AA5"/>
    </w:rPr>
  </w:style>
  <w:style w:type="character" w:styleId="Hyperlink">
    <w:name w:val="Hyperlink"/>
    <w:uiPriority w:val="99"/>
    <w:rsid w:val="008D17B4"/>
    <w:rPr>
      <w:color w:val="305782"/>
      <w:u w:val="single"/>
    </w:rPr>
  </w:style>
  <w:style w:type="paragraph" w:styleId="Beschriftung">
    <w:name w:val="caption"/>
    <w:basedOn w:val="Standard"/>
    <w:next w:val="Standard"/>
    <w:uiPriority w:val="11"/>
    <w:qFormat/>
    <w:rsid w:val="00E634B4"/>
    <w:pPr>
      <w:spacing w:before="60" w:line="240" w:lineRule="auto"/>
    </w:pPr>
    <w:rPr>
      <w:bCs/>
      <w:i/>
      <w:sz w:val="16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21146B"/>
    <w:pPr>
      <w:keepNext/>
      <w:tabs>
        <w:tab w:val="right" w:leader="dot" w:pos="9798"/>
      </w:tabs>
      <w:spacing w:after="0" w:line="240" w:lineRule="auto"/>
      <w:ind w:left="368" w:hanging="198"/>
    </w:pPr>
    <w:rPr>
      <w:color w:val="215AA5"/>
    </w:rPr>
  </w:style>
  <w:style w:type="paragraph" w:styleId="Index2">
    <w:name w:val="index 2"/>
    <w:basedOn w:val="Standard"/>
    <w:next w:val="Standard"/>
    <w:autoRedefine/>
    <w:uiPriority w:val="99"/>
    <w:semiHidden/>
    <w:rsid w:val="0021146B"/>
    <w:pPr>
      <w:tabs>
        <w:tab w:val="right" w:leader="dot" w:pos="9798"/>
      </w:tabs>
      <w:spacing w:line="240" w:lineRule="auto"/>
      <w:ind w:left="595" w:hanging="198"/>
    </w:pPr>
  </w:style>
  <w:style w:type="paragraph" w:styleId="Abbildungsverzeichnis">
    <w:name w:val="table of figures"/>
    <w:basedOn w:val="Standard"/>
    <w:next w:val="Standard"/>
    <w:uiPriority w:val="99"/>
    <w:rsid w:val="000F2F9D"/>
    <w:pPr>
      <w:keepNext/>
      <w:keepLines/>
      <w:tabs>
        <w:tab w:val="left" w:leader="dot" w:pos="9639"/>
      </w:tabs>
      <w:contextualSpacing/>
    </w:pPr>
  </w:style>
  <w:style w:type="paragraph" w:styleId="Funotentext">
    <w:name w:val="footnote text"/>
    <w:basedOn w:val="Standard"/>
    <w:link w:val="FunotentextZchn"/>
    <w:uiPriority w:val="99"/>
    <w:semiHidden/>
    <w:rsid w:val="002707E0"/>
  </w:style>
  <w:style w:type="character" w:customStyle="1" w:styleId="FunotentextZchn">
    <w:name w:val="Fußnotentext Zchn"/>
    <w:link w:val="Funotentext"/>
    <w:uiPriority w:val="99"/>
    <w:semiHidden/>
    <w:rsid w:val="002707E0"/>
    <w:rPr>
      <w:rFonts w:eastAsia="Times New Roman" w:cs="Arial"/>
      <w:snapToGrid w:val="0"/>
      <w:lang w:val="en-US" w:eastAsia="de-DE"/>
    </w:rPr>
  </w:style>
  <w:style w:type="character" w:styleId="Funotenzeichen">
    <w:name w:val="footnote reference"/>
    <w:uiPriority w:val="99"/>
    <w:semiHidden/>
    <w:rsid w:val="002707E0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FE24E2"/>
    <w:pPr>
      <w:numPr>
        <w:numId w:val="0"/>
      </w:numPr>
      <w:suppressAutoHyphens w:val="0"/>
      <w:spacing w:line="276" w:lineRule="auto"/>
      <w:outlineLvl w:val="9"/>
    </w:pPr>
    <w:rPr>
      <w:rFonts w:eastAsia="MS Gothic" w:cs="Times New Roman"/>
      <w:bCs/>
      <w:snapToGrid/>
      <w:szCs w:val="28"/>
      <w:lang w:eastAsia="ja-JP"/>
    </w:rPr>
  </w:style>
  <w:style w:type="paragraph" w:styleId="Verzeichnis1">
    <w:name w:val="toc 1"/>
    <w:basedOn w:val="Standard"/>
    <w:next w:val="Standard"/>
    <w:autoRedefine/>
    <w:uiPriority w:val="39"/>
    <w:rsid w:val="004B6E33"/>
    <w:pPr>
      <w:tabs>
        <w:tab w:val="left" w:pos="426"/>
        <w:tab w:val="right" w:leader="dot" w:pos="9798"/>
      </w:tabs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rsid w:val="002707E0"/>
    <w:pPr>
      <w:tabs>
        <w:tab w:val="left" w:pos="851"/>
        <w:tab w:val="right" w:leader="dot" w:pos="9798"/>
      </w:tabs>
      <w:ind w:left="284"/>
    </w:pPr>
    <w:rPr>
      <w:noProof/>
    </w:rPr>
  </w:style>
  <w:style w:type="paragraph" w:customStyle="1" w:styleId="TableTextKeepWithNext">
    <w:name w:val="Table Text (Keep With Next)"/>
    <w:basedOn w:val="TableText"/>
    <w:next w:val="TableText"/>
    <w:uiPriority w:val="1"/>
    <w:qFormat/>
    <w:rsid w:val="00BB1DBC"/>
    <w:pPr>
      <w:keepNext/>
    </w:pPr>
  </w:style>
  <w:style w:type="paragraph" w:styleId="Endnotentext">
    <w:name w:val="endnote text"/>
    <w:basedOn w:val="Standard"/>
    <w:link w:val="EndnotentextZchn"/>
    <w:uiPriority w:val="99"/>
    <w:semiHidden/>
    <w:locked/>
    <w:rsid w:val="00351DE9"/>
  </w:style>
  <w:style w:type="character" w:customStyle="1" w:styleId="EndnotentextZchn">
    <w:name w:val="Endnotentext Zchn"/>
    <w:link w:val="Endnotentext"/>
    <w:uiPriority w:val="99"/>
    <w:semiHidden/>
    <w:rsid w:val="00351DE9"/>
    <w:rPr>
      <w:rFonts w:eastAsia="Times New Roman" w:cs="Arial"/>
      <w:snapToGrid w:val="0"/>
      <w:lang w:val="en-US" w:eastAsia="de-DE"/>
    </w:rPr>
  </w:style>
  <w:style w:type="character" w:styleId="Endnotenzeichen">
    <w:name w:val="endnote reference"/>
    <w:uiPriority w:val="99"/>
    <w:semiHidden/>
    <w:locked/>
    <w:rsid w:val="00351DE9"/>
    <w:rPr>
      <w:vertAlign w:val="superscript"/>
    </w:rPr>
  </w:style>
  <w:style w:type="paragraph" w:styleId="RGV-berschrift">
    <w:name w:val="toa heading"/>
    <w:basedOn w:val="Standard"/>
    <w:next w:val="Standard"/>
    <w:uiPriority w:val="99"/>
    <w:semiHidden/>
    <w:rsid w:val="00351DE9"/>
    <w:pPr>
      <w:spacing w:before="120"/>
    </w:pPr>
    <w:rPr>
      <w:rFonts w:cs="Times New Roman"/>
      <w:b/>
      <w:bCs/>
      <w:sz w:val="24"/>
      <w:szCs w:val="24"/>
    </w:rPr>
  </w:style>
  <w:style w:type="paragraph" w:styleId="Rechtsgrundlagenverzeichnis">
    <w:name w:val="table of authorities"/>
    <w:basedOn w:val="Standard"/>
    <w:next w:val="Standard"/>
    <w:uiPriority w:val="99"/>
    <w:semiHidden/>
    <w:locked/>
    <w:rsid w:val="00351DE9"/>
    <w:pPr>
      <w:ind w:left="200" w:hanging="200"/>
    </w:pPr>
  </w:style>
  <w:style w:type="character" w:customStyle="1" w:styleId="Highlight">
    <w:name w:val="Highlight"/>
    <w:uiPriority w:val="23"/>
    <w:qFormat/>
    <w:rsid w:val="00BA2F2A"/>
    <w:rPr>
      <w:bdr w:val="none" w:sz="0" w:space="0" w:color="auto"/>
      <w:shd w:val="clear" w:color="auto" w:fill="F1AA00"/>
    </w:rPr>
  </w:style>
  <w:style w:type="paragraph" w:styleId="Index3">
    <w:name w:val="index 3"/>
    <w:basedOn w:val="Standard"/>
    <w:next w:val="Standard"/>
    <w:autoRedefine/>
    <w:uiPriority w:val="99"/>
    <w:semiHidden/>
    <w:locked/>
    <w:rsid w:val="00DB314E"/>
    <w:pPr>
      <w:ind w:left="600" w:hanging="200"/>
    </w:pPr>
  </w:style>
  <w:style w:type="paragraph" w:customStyle="1" w:styleId="BulletKeepWithNext">
    <w:name w:val="Bullet (Keep With Next)"/>
    <w:basedOn w:val="Bullet"/>
    <w:uiPriority w:val="1"/>
    <w:qFormat/>
    <w:rsid w:val="00527395"/>
    <w:pPr>
      <w:keepNext/>
    </w:pPr>
  </w:style>
  <w:style w:type="table" w:customStyle="1" w:styleId="FNCalternative">
    <w:name w:val="FNC alternative"/>
    <w:basedOn w:val="FNCTable"/>
    <w:uiPriority w:val="99"/>
    <w:rsid w:val="006B51B0"/>
    <w:tblPr>
      <w:tblBorders>
        <w:top w:val="single" w:sz="36" w:space="0" w:color="FFFFFF"/>
        <w:left w:val="single" w:sz="36" w:space="0" w:color="FFFFFF"/>
        <w:bottom w:val="single" w:sz="36" w:space="0" w:color="FFFFFF"/>
        <w:right w:val="single" w:sz="36" w:space="0" w:color="FFFFFF"/>
        <w:insideH w:val="single" w:sz="36" w:space="0" w:color="FFFFFF"/>
        <w:insideV w:val="single" w:sz="36" w:space="0" w:color="FFFFFF"/>
      </w:tblBorders>
      <w:tblCellMar>
        <w:top w:w="113" w:type="dxa"/>
        <w:left w:w="170" w:type="dxa"/>
        <w:bottom w:w="113" w:type="dxa"/>
        <w:right w:w="113" w:type="dxa"/>
      </w:tblCellMar>
    </w:tblPr>
    <w:tcPr>
      <w:shd w:val="clear" w:color="auto" w:fill="D4DDEF"/>
    </w:tcPr>
    <w:tblStylePr w:type="firstRow">
      <w:rPr>
        <w:b/>
        <w:color w:val="FFFFFF"/>
      </w:rPr>
      <w:tblPr/>
      <w:trPr>
        <w:cantSplit/>
        <w:tblHeader/>
      </w:trPr>
      <w:tcPr>
        <w:tc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  <w:tl2br w:val="nil"/>
          <w:tr2bl w:val="nil"/>
        </w:tcBorders>
        <w:shd w:val="clear" w:color="auto" w:fill="215AA5"/>
      </w:tcPr>
    </w:tblStylePr>
    <w:tblStylePr w:type="lastRow">
      <w:rPr>
        <w:color w:val="FFFFFF"/>
      </w:rPr>
      <w:tblPr/>
      <w:tcPr>
        <w:tc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  <w:tl2br w:val="nil"/>
          <w:tr2bl w:val="nil"/>
        </w:tcBorders>
        <w:shd w:val="clear" w:color="auto" w:fill="215AA5"/>
      </w:tcPr>
    </w:tblStylePr>
    <w:tblStylePr w:type="firstCol">
      <w:rPr>
        <w:b/>
        <w:color w:val="002967"/>
      </w:rPr>
      <w:tblPr/>
      <w:tcPr>
        <w:shd w:val="clear" w:color="auto" w:fill="6298DF"/>
      </w:tcPr>
    </w:tblStylePr>
    <w:tblStylePr w:type="lastCol">
      <w:tblPr/>
      <w:tcPr>
        <w:tcBorders>
          <w:top w:val="single" w:sz="6" w:space="0" w:color="215AA5"/>
          <w:left w:val="single" w:sz="6" w:space="0" w:color="215AA5"/>
          <w:bottom w:val="single" w:sz="6" w:space="0" w:color="215AA5"/>
          <w:right w:val="single" w:sz="6" w:space="0" w:color="215AA5"/>
          <w:insideH w:val="single" w:sz="6" w:space="0" w:color="215AA5"/>
          <w:insideV w:val="single" w:sz="6" w:space="0" w:color="215AA5"/>
          <w:tl2br w:val="nil"/>
          <w:tr2bl w:val="nil"/>
        </w:tcBorders>
        <w:shd w:val="clear" w:color="auto" w:fill="CADCF4"/>
      </w:tcPr>
    </w:tblStylePr>
    <w:tblStylePr w:type="band1Vert">
      <w:tblPr/>
      <w:tcPr>
        <w:tc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nil"/>
          <w:insideV w:val="nil"/>
          <w:tl2br w:val="nil"/>
          <w:tr2bl w:val="nil"/>
        </w:tcBorders>
        <w:shd w:val="clear" w:color="auto" w:fill="CADCF4"/>
      </w:tcPr>
    </w:tblStylePr>
    <w:tblStylePr w:type="band2Vert">
      <w:tblPr/>
      <w:tcPr>
        <w:tc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nil"/>
          <w:insideV w:val="nil"/>
          <w:tl2br w:val="nil"/>
          <w:tr2bl w:val="nil"/>
        </w:tcBorders>
        <w:shd w:val="clear" w:color="auto" w:fill="CADCF4"/>
      </w:tcPr>
    </w:tblStylePr>
    <w:tblStylePr w:type="band1Horz">
      <w:tblPr/>
      <w:tcPr>
        <w:tc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  <w:tl2br w:val="nil"/>
          <w:tr2bl w:val="nil"/>
        </w:tcBorders>
        <w:shd w:val="clear" w:color="auto" w:fill="CADCF4"/>
      </w:tcPr>
    </w:tblStylePr>
    <w:tblStylePr w:type="band2Horz">
      <w:tblPr/>
      <w:tcPr>
        <w:tc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  <w:tl2br w:val="nil"/>
          <w:tr2bl w:val="nil"/>
        </w:tcBorders>
        <w:shd w:val="clear" w:color="auto" w:fill="CADCF4"/>
      </w:tcPr>
    </w:tblStylePr>
  </w:style>
  <w:style w:type="character" w:customStyle="1" w:styleId="StrongHighlight">
    <w:name w:val="Strong Highlight"/>
    <w:uiPriority w:val="23"/>
    <w:qFormat/>
    <w:rsid w:val="0099395F"/>
    <w:rPr>
      <w:b/>
      <w:bCs/>
      <w:color w:val="E1AE3A"/>
    </w:rPr>
  </w:style>
  <w:style w:type="character" w:styleId="Hervorhebung">
    <w:name w:val="Emphasis"/>
    <w:uiPriority w:val="22"/>
    <w:qFormat/>
    <w:rsid w:val="006B51B0"/>
    <w:rPr>
      <w:i/>
      <w:iCs/>
    </w:rPr>
  </w:style>
  <w:style w:type="character" w:customStyle="1" w:styleId="Underlined">
    <w:name w:val="Underlined"/>
    <w:uiPriority w:val="22"/>
    <w:qFormat/>
    <w:rsid w:val="00965460"/>
    <w:rPr>
      <w:u w:val="single"/>
    </w:rPr>
  </w:style>
  <w:style w:type="paragraph" w:styleId="Textkrper2">
    <w:name w:val="Body Text 2"/>
    <w:basedOn w:val="Standard"/>
    <w:link w:val="Textkrper2Zchn"/>
    <w:uiPriority w:val="99"/>
    <w:semiHidden/>
    <w:locked/>
    <w:rsid w:val="001651F4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651F4"/>
    <w:rPr>
      <w:rFonts w:eastAsia="Times New Roman" w:cs="Arial"/>
      <w:snapToGrid w:val="0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D4F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D4F29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rsid w:val="007D4F29"/>
    <w:rPr>
      <w:rFonts w:eastAsia="Times New Roman" w:cs="Arial"/>
      <w:snapToGrid w:val="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4F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4F29"/>
    <w:rPr>
      <w:rFonts w:eastAsia="Times New Roman" w:cs="Arial"/>
      <w:b/>
      <w:bCs/>
      <w:snapToGrid w:val="0"/>
      <w:lang w:val="en-US"/>
    </w:rPr>
  </w:style>
  <w:style w:type="paragraph" w:styleId="berarbeitung">
    <w:name w:val="Revision"/>
    <w:hidden/>
    <w:uiPriority w:val="99"/>
    <w:semiHidden/>
    <w:rsid w:val="000518FC"/>
    <w:rPr>
      <w:rFonts w:eastAsia="Times New Roman" w:cs="Arial"/>
      <w:snapToGrid w:val="0"/>
      <w:lang w:val="en-US"/>
    </w:rPr>
  </w:style>
  <w:style w:type="character" w:customStyle="1" w:styleId="sn-widget-textblock-body">
    <w:name w:val="sn-widget-textblock-body"/>
    <w:basedOn w:val="Absatz-Standardschriftart"/>
    <w:rsid w:val="009B09E2"/>
  </w:style>
  <w:style w:type="character" w:customStyle="1" w:styleId="ng-scope">
    <w:name w:val="ng-scope"/>
    <w:basedOn w:val="Absatz-Standardschriftart"/>
    <w:rsid w:val="00FB4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3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2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9882\Desktop\FNC_Template_SOP.dotx" TargetMode="External"/></Relationships>
</file>

<file path=word/theme/theme1.xml><?xml version="1.0" encoding="utf-8"?>
<a:theme xmlns:a="http://schemas.openxmlformats.org/drawingml/2006/main" name="Office Theme">
  <a:themeElements>
    <a:clrScheme name="Fresenius_Netcare">
      <a:dk1>
        <a:sysClr val="windowText" lastClr="000000"/>
      </a:dk1>
      <a:lt1>
        <a:sysClr val="window" lastClr="FFFFFF"/>
      </a:lt1>
      <a:dk2>
        <a:srgbClr val="636A73"/>
      </a:dk2>
      <a:lt2>
        <a:srgbClr val="B8BABB"/>
      </a:lt2>
      <a:accent1>
        <a:srgbClr val="215AA5"/>
      </a:accent1>
      <a:accent2>
        <a:srgbClr val="3B5DA4"/>
      </a:accent2>
      <a:accent3>
        <a:srgbClr val="002967"/>
      </a:accent3>
      <a:accent4>
        <a:srgbClr val="667FA4"/>
      </a:accent4>
      <a:accent5>
        <a:srgbClr val="E1AE3A"/>
      </a:accent5>
      <a:accent6>
        <a:srgbClr val="F6D37D"/>
      </a:accent6>
      <a:hlink>
        <a:srgbClr val="305782"/>
      </a:hlink>
      <a:folHlink>
        <a:srgbClr val="667FA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2681A818C48747A358925E66CA1553" ma:contentTypeVersion="7" ma:contentTypeDescription="Ein neues Dokument erstellen." ma:contentTypeScope="" ma:versionID="c88b205b2f123d3be848e91cd30fe987">
  <xsd:schema xmlns:xsd="http://www.w3.org/2001/XMLSchema" xmlns:xs="http://www.w3.org/2001/XMLSchema" xmlns:p="http://schemas.microsoft.com/office/2006/metadata/properties" xmlns:ns2="2ef47aa3-35ea-4ff6-86f9-5f2a3adc0c7b" xmlns:ns3="b3f61316-fff6-4614-b25c-36b1109c7543" targetNamespace="http://schemas.microsoft.com/office/2006/metadata/properties" ma:root="true" ma:fieldsID="0bce68c7c3ffb61eb5b89c0e6450dbbd" ns2:_="" ns3:_="">
    <xsd:import namespace="2ef47aa3-35ea-4ff6-86f9-5f2a3adc0c7b"/>
    <xsd:import namespace="b3f61316-fff6-4614-b25c-36b1109c75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47aa3-35ea-4ff6-86f9-5f2a3adc0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61316-fff6-4614-b25c-36b1109c7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AF062-C053-468A-A98A-644A407AE9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9E4D38-D3C8-4401-B364-5386F8B1E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47aa3-35ea-4ff6-86f9-5f2a3adc0c7b"/>
    <ds:schemaRef ds:uri="b3f61316-fff6-4614-b25c-36b1109c7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20DB78-E6B3-4C49-9232-69967B1BF4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D71470-1F03-4254-8481-961FD5CD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FNC_Template_SOP.dotx</Template>
  <TotalTime>0</TotalTime>
  <Pages>9</Pages>
  <Words>1050</Words>
  <Characters>6621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Requirement Specification / Functional Specification</vt:lpstr>
      <vt:lpstr>User Requirement Specification / Functional Specification</vt:lpstr>
    </vt:vector>
  </TitlesOfParts>
  <Company>Fresenius Netcare</Company>
  <LinksUpToDate>false</LinksUpToDate>
  <CharactersWithSpaces>7656</CharactersWithSpaces>
  <SharedDoc>false</SharedDoc>
  <HLinks>
    <vt:vector size="84" baseType="variant"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_Toc346662743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_Toc346662742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_Toc346662741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_Toc346662740</vt:lpwstr>
      </vt:variant>
      <vt:variant>
        <vt:i4>1114170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_Toc346661953</vt:lpwstr>
      </vt:variant>
      <vt:variant>
        <vt:i4>1114170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_Toc346661952</vt:lpwstr>
      </vt:variant>
      <vt:variant>
        <vt:i4>1114170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_Toc346661951</vt:lpwstr>
      </vt:variant>
      <vt:variant>
        <vt:i4>1114170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_Toc346661950</vt:lpwstr>
      </vt:variant>
      <vt:variant>
        <vt:i4>1048634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_Toc346661949</vt:lpwstr>
      </vt:variant>
      <vt:variant>
        <vt:i4>1048634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_Toc346661948</vt:lpwstr>
      </vt:variant>
      <vt:variant>
        <vt:i4>1048634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_Toc346661947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_Toc346661946</vt:lpwstr>
      </vt:variant>
      <vt:variant>
        <vt:i4>1048634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_Toc346661945</vt:lpwstr>
      </vt:variant>
      <vt:variant>
        <vt:i4>1048634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_Toc346661944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/ Functional Specification</dc:title>
  <dc:subject>Template (T)</dc:subject>
  <dc:creator>FNC QSC</dc:creator>
  <cp:keywords>Template, Formsheet</cp:keywords>
  <dc:description/>
  <cp:lastModifiedBy>Ceylan, Görgüz [telexiom AG]</cp:lastModifiedBy>
  <cp:revision>3</cp:revision>
  <cp:lastPrinted>2018-07-26T07:09:00Z</cp:lastPrinted>
  <dcterms:created xsi:type="dcterms:W3CDTF">2018-12-06T11:51:00Z</dcterms:created>
  <dcterms:modified xsi:type="dcterms:W3CDTF">2018-12-06T12:01:00Z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fp_Version</vt:lpwstr>
  </property>
  <property fmtid="{D5CDD505-2E9C-101B-9397-08002B2CF9AE}" pid="3" name="ContentTypeId">
    <vt:lpwstr>0x010100A22681A818C48747A358925E66CA1553</vt:lpwstr>
  </property>
  <property fmtid="{D5CDD505-2E9C-101B-9397-08002B2CF9AE}" pid="4" name="Additional Recipient (1)">
    <vt:lpwstr/>
  </property>
  <property fmtid="{D5CDD505-2E9C-101B-9397-08002B2CF9AE}" pid="5" name="Additional Recipient (5)">
    <vt:lpwstr/>
  </property>
  <property fmtid="{D5CDD505-2E9C-101B-9397-08002B2CF9AE}" pid="6" name="Additional Recipient (4)">
    <vt:lpwstr/>
  </property>
  <property fmtid="{D5CDD505-2E9C-101B-9397-08002B2CF9AE}" pid="7" name="Additional Recipient (3)">
    <vt:lpwstr/>
  </property>
  <property fmtid="{D5CDD505-2E9C-101B-9397-08002B2CF9AE}" pid="8" name="Additional Recipient (2)">
    <vt:lpwstr/>
  </property>
  <property fmtid="{D5CDD505-2E9C-101B-9397-08002B2CF9AE}" pid="9" name="Order">
    <vt:r8>28100</vt:r8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_CopySource">
    <vt:lpwstr/>
  </property>
  <property fmtid="{D5CDD505-2E9C-101B-9397-08002B2CF9AE}" pid="13" name="Internal only">
    <vt:lpwstr>No</vt:lpwstr>
  </property>
  <property fmtid="{D5CDD505-2E9C-101B-9397-08002B2CF9AE}" pid="14" name="EffectiveDocumentMode">
    <vt:lpwstr>EffectiveDocumentMode</vt:lpwstr>
  </property>
  <property fmtid="{D5CDD505-2E9C-101B-9397-08002B2CF9AE}" pid="15" name="CheckinNonVersioning">
    <vt:bool>true</vt:bool>
  </property>
  <property fmtid="{D5CDD505-2E9C-101B-9397-08002B2CF9AE}" pid="16" name="FirstPoint_CheckIn_New_Major_Version">
    <vt:lpwstr>true</vt:lpwstr>
  </property>
</Properties>
</file>